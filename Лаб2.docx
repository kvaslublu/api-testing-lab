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 w:rsidR="006E1351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2</w:t>
                            </w:r>
                            <w:r w:rsidR="005D04B9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</w:t>
                            </w:r>
                            <w:r w:rsidR="005D04B9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 w:rsidR="006E1351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2</w:t>
                      </w:r>
                      <w:r w:rsidR="005D04B9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</w:t>
                      </w:r>
                      <w:r w:rsidR="005D04B9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613555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3A5C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613555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665A40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Динамические массивы</w:t>
                            </w:r>
                            <w:r w:rsidR="001F4ACD" w:rsidRPr="001F4ACD">
                              <w:rPr>
                                <w:color w:val="000000" w:themeColor="text1"/>
                              </w:rPr>
                              <w:t xml:space="preserve"> в </w:t>
                            </w:r>
                            <w:r w:rsidR="001F4ACD" w:rsidRPr="001F4ACD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="001F4ACD" w:rsidRPr="001F4ACD">
                              <w:rPr>
                                <w:color w:val="000000" w:themeColor="text1"/>
                              </w:rPr>
                              <w:t>++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  <w:r w:rsidR="001F4ACD" w:rsidRPr="001F4ACD">
                              <w:rPr>
                                <w:color w:val="000000" w:themeColor="text1"/>
                              </w:rPr>
                              <w:t>В</w:t>
                            </w:r>
                            <w:r w:rsidR="009B4FD3">
                              <w:rPr>
                                <w:color w:val="000000" w:themeColor="text1"/>
                              </w:rPr>
                              <w:t>ариант 2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665A40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Динамические массивы</w:t>
                      </w:r>
                      <w:r w:rsidR="001F4ACD" w:rsidRPr="001F4ACD">
                        <w:rPr>
                          <w:color w:val="000000" w:themeColor="text1"/>
                        </w:rPr>
                        <w:t xml:space="preserve"> в </w:t>
                      </w:r>
                      <w:r w:rsidR="001F4ACD" w:rsidRPr="001F4ACD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="001F4ACD" w:rsidRPr="001F4ACD">
                        <w:rPr>
                          <w:color w:val="000000" w:themeColor="text1"/>
                        </w:rPr>
                        <w:t>++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  <w:r w:rsidR="001F4ACD" w:rsidRPr="001F4ACD">
                        <w:rPr>
                          <w:color w:val="000000" w:themeColor="text1"/>
                        </w:rPr>
                        <w:t>В</w:t>
                      </w:r>
                      <w:r w:rsidR="009B4FD3">
                        <w:rPr>
                          <w:color w:val="000000" w:themeColor="text1"/>
                        </w:rPr>
                        <w:t>ариант 2</w:t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794F0F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794F0F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9</w:t>
        </w:r>
        <w:r w:rsidR="009B4FD3">
          <w:rPr>
            <w:webHidden/>
          </w:rPr>
          <w:fldChar w:fldCharType="end"/>
        </w:r>
      </w:hyperlink>
    </w:p>
    <w:p w:rsidR="009B4FD3" w:rsidRDefault="00794F0F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Pr="009A0654" w:rsidRDefault="002E4E17" w:rsidP="001F4ACD">
      <w:pPr>
        <w:pStyle w:val="13"/>
      </w:pPr>
      <w:bookmarkStart w:id="0" w:name="_Toc198795382"/>
      <w:r w:rsidRPr="00264D61">
        <w:lastRenderedPageBreak/>
        <w:t>Введение</w:t>
      </w:r>
      <w:bookmarkEnd w:id="0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 xml:space="preserve">Цель работы – изучение и практическое освоение </w:t>
      </w:r>
      <w:r w:rsidR="00665A40">
        <w:t>динамических массивов</w:t>
      </w:r>
      <w:r>
        <w:t xml:space="preserve"> в </w:t>
      </w:r>
      <w:r>
        <w:rPr>
          <w:lang w:val="en-US"/>
        </w:rPr>
        <w:t>c</w:t>
      </w:r>
      <w:r w:rsidRPr="001F4ACD">
        <w:t>++</w:t>
      </w:r>
    </w:p>
    <w:p w:rsidR="00024577" w:rsidRDefault="001F4ACD" w:rsidP="00024577">
      <w:pPr>
        <w:pStyle w:val="10"/>
      </w:pPr>
      <w:r w:rsidRPr="00665A40">
        <w:lastRenderedPageBreak/>
        <w:t xml:space="preserve"> </w:t>
      </w:r>
      <w:bookmarkStart w:id="1" w:name="_Toc198795383"/>
      <w:r w:rsidR="0073312E">
        <w:t>Корректирование</w:t>
      </w:r>
      <w:r>
        <w:t xml:space="preserve"> программы</w:t>
      </w:r>
      <w:bookmarkEnd w:id="1"/>
      <w:r>
        <w:t xml:space="preserve"> </w:t>
      </w:r>
    </w:p>
    <w:p w:rsidR="001F4ACD" w:rsidRDefault="00F07208" w:rsidP="001F4ACD">
      <w:pPr>
        <w:pStyle w:val="a7"/>
        <w:rPr>
          <w:lang w:eastAsia="en-US"/>
        </w:rPr>
      </w:pPr>
      <w:r>
        <w:rPr>
          <w:lang w:eastAsia="en-US"/>
        </w:rPr>
        <w:t>За основу была взята программа из лабораторной работы номер 1</w:t>
      </w:r>
    </w:p>
    <w:p w:rsidR="00F07208" w:rsidRDefault="00F07208" w:rsidP="001F4ACD">
      <w:pPr>
        <w:pStyle w:val="a7"/>
        <w:rPr>
          <w:lang w:eastAsia="en-US"/>
        </w:rPr>
      </w:pPr>
      <w:r>
        <w:rPr>
          <w:lang w:eastAsia="en-US"/>
        </w:rPr>
        <w:t>Основной целью стояло усовершенствовать ее таким образом</w:t>
      </w:r>
      <w:r w:rsidRPr="00F07208">
        <w:rPr>
          <w:lang w:eastAsia="en-US"/>
        </w:rPr>
        <w:t xml:space="preserve">, </w:t>
      </w:r>
      <w:r>
        <w:rPr>
          <w:lang w:eastAsia="en-US"/>
        </w:rPr>
        <w:t>что бы программа работала не с фиксированным количеством дисциплин в файле</w:t>
      </w:r>
      <w:r w:rsidRPr="00F07208">
        <w:rPr>
          <w:lang w:eastAsia="en-US"/>
        </w:rPr>
        <w:t xml:space="preserve">, </w:t>
      </w:r>
      <w:r>
        <w:rPr>
          <w:lang w:eastAsia="en-US"/>
        </w:rPr>
        <w:t>а с вариативным</w:t>
      </w:r>
    </w:p>
    <w:p w:rsidR="00F07208" w:rsidRDefault="00F07208" w:rsidP="001F4ACD">
      <w:pPr>
        <w:pStyle w:val="a7"/>
        <w:rPr>
          <w:lang w:eastAsia="en-US"/>
        </w:rPr>
      </w:pPr>
      <w:r>
        <w:rPr>
          <w:lang w:eastAsia="en-US"/>
        </w:rPr>
        <w:t>За этой целью в программу были добавлены динамические массивы</w:t>
      </w:r>
      <w:r w:rsidR="007C778A" w:rsidRPr="007C778A">
        <w:rPr>
          <w:lang w:eastAsia="en-US"/>
        </w:rPr>
        <w:t>(</w:t>
      </w:r>
      <w:r w:rsidR="007C778A">
        <w:rPr>
          <w:lang w:val="en-US" w:eastAsia="en-US"/>
        </w:rPr>
        <w:t>int</w:t>
      </w:r>
      <w:r w:rsidR="007C778A" w:rsidRPr="007C778A">
        <w:rPr>
          <w:lang w:eastAsia="en-US"/>
        </w:rPr>
        <w:t xml:space="preserve">* </w:t>
      </w:r>
      <w:r w:rsidR="007C778A">
        <w:rPr>
          <w:lang w:val="en-US" w:eastAsia="en-US"/>
        </w:rPr>
        <w:t>marks</w:t>
      </w:r>
      <w:r w:rsidR="007C778A" w:rsidRPr="007C778A">
        <w:rPr>
          <w:lang w:eastAsia="en-US"/>
        </w:rPr>
        <w:t xml:space="preserve">, </w:t>
      </w:r>
      <w:r w:rsidR="007C778A">
        <w:rPr>
          <w:lang w:val="en-US" w:eastAsia="en-US"/>
        </w:rPr>
        <w:t>string</w:t>
      </w:r>
      <w:r w:rsidR="007C778A" w:rsidRPr="007C778A">
        <w:rPr>
          <w:lang w:eastAsia="en-US"/>
        </w:rPr>
        <w:t xml:space="preserve">* </w:t>
      </w:r>
      <w:r w:rsidR="007C778A">
        <w:rPr>
          <w:lang w:val="en-US" w:eastAsia="en-US"/>
        </w:rPr>
        <w:t>subjects</w:t>
      </w:r>
      <w:r w:rsidR="007C778A" w:rsidRPr="007C778A">
        <w:rPr>
          <w:lang w:eastAsia="en-US"/>
        </w:rPr>
        <w:t>)</w:t>
      </w:r>
      <w:r w:rsidRPr="00F07208">
        <w:rPr>
          <w:lang w:eastAsia="en-US"/>
        </w:rPr>
        <w:t xml:space="preserve">, </w:t>
      </w:r>
      <w:r>
        <w:rPr>
          <w:lang w:eastAsia="en-US"/>
        </w:rPr>
        <w:t>однако при использовании динамических массивов можно столкнуться с утечкой памяти, поэтому в программе так же был реализована ручная чистка памяти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#include &lt;iostream&gt;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#include &lt;fstream&gt;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#include &lt;sstream&gt;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#include &lt;string&gt;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#include &lt;map&gt;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using namespace std;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// Структура студента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struct Student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string fullName;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int* marks;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int subjectCount;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Student(int subjectCount) : subjectCount(subjectCount)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marks = new int[subjectCount];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~Student() {</w:t>
      </w: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    delete</w:t>
      </w:r>
      <w:r w:rsidRPr="00613555">
        <w:rPr>
          <w:color w:val="000000" w:themeColor="text1"/>
          <w:lang w:val="ru-RU"/>
        </w:rPr>
        <w:t xml:space="preserve">[] </w:t>
      </w:r>
      <w:r w:rsidRPr="0006526B">
        <w:rPr>
          <w:color w:val="000000" w:themeColor="text1"/>
        </w:rPr>
        <w:t>marks</w:t>
      </w:r>
      <w:r w:rsidRPr="00613555">
        <w:rPr>
          <w:color w:val="000000" w:themeColor="text1"/>
          <w:lang w:val="ru-RU"/>
        </w:rPr>
        <w:t>;</w:t>
      </w: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613555">
        <w:rPr>
          <w:color w:val="000000" w:themeColor="text1"/>
          <w:lang w:val="ru-RU"/>
        </w:rPr>
        <w:t xml:space="preserve">    }</w:t>
      </w: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613555">
        <w:rPr>
          <w:color w:val="000000" w:themeColor="text1"/>
          <w:lang w:val="ru-RU"/>
        </w:rPr>
        <w:t>};</w:t>
      </w: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613555">
        <w:rPr>
          <w:color w:val="000000" w:themeColor="text1"/>
          <w:lang w:val="ru-RU"/>
        </w:rPr>
        <w:t>// Класс обработки результатов экзаменов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class ExamResults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private: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string* subjects;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Student** students;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int subjectCount;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int studentCount;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</w:t>
      </w:r>
      <w:r w:rsidRPr="00613555">
        <w:rPr>
          <w:color w:val="000000" w:themeColor="text1"/>
          <w:lang w:val="ru-RU"/>
        </w:rPr>
        <w:t>// Преобразование текстовой оценки в числовую</w:t>
      </w:r>
    </w:p>
    <w:p w:rsidR="0006526B" w:rsidRPr="00613555" w:rsidRDefault="0006526B" w:rsidP="0006526B">
      <w:pPr>
        <w:pStyle w:val="af9"/>
        <w:rPr>
          <w:color w:val="000000" w:themeColor="text1"/>
          <w:lang w:val="ru-RU"/>
        </w:rPr>
      </w:pPr>
      <w:r w:rsidRPr="00613555">
        <w:rPr>
          <w:color w:val="000000" w:themeColor="text1"/>
          <w:lang w:val="ru-RU"/>
        </w:rPr>
        <w:t xml:space="preserve">    </w:t>
      </w:r>
      <w:r w:rsidRPr="0006526B">
        <w:rPr>
          <w:color w:val="000000" w:themeColor="text1"/>
        </w:rPr>
        <w:t>int</w:t>
      </w:r>
      <w:r w:rsidRPr="00613555">
        <w:rPr>
          <w:color w:val="000000" w:themeColor="text1"/>
          <w:lang w:val="ru-RU"/>
        </w:rPr>
        <w:t xml:space="preserve"> </w:t>
      </w:r>
      <w:r w:rsidRPr="0006526B">
        <w:rPr>
          <w:color w:val="000000" w:themeColor="text1"/>
        </w:rPr>
        <w:t>markToNumeric</w:t>
      </w:r>
      <w:r w:rsidRPr="00613555">
        <w:rPr>
          <w:color w:val="000000" w:themeColor="text1"/>
          <w:lang w:val="ru-RU"/>
        </w:rPr>
        <w:t>(</w:t>
      </w:r>
      <w:r w:rsidRPr="0006526B">
        <w:rPr>
          <w:color w:val="000000" w:themeColor="text1"/>
        </w:rPr>
        <w:t>const</w:t>
      </w:r>
      <w:r w:rsidRPr="00613555">
        <w:rPr>
          <w:color w:val="000000" w:themeColor="text1"/>
          <w:lang w:val="ru-RU"/>
        </w:rPr>
        <w:t xml:space="preserve"> </w:t>
      </w:r>
      <w:r w:rsidRPr="0006526B">
        <w:rPr>
          <w:color w:val="000000" w:themeColor="text1"/>
        </w:rPr>
        <w:t>string</w:t>
      </w:r>
      <w:r w:rsidRPr="00613555">
        <w:rPr>
          <w:color w:val="000000" w:themeColor="text1"/>
          <w:lang w:val="ru-RU"/>
        </w:rPr>
        <w:t xml:space="preserve">&amp; </w:t>
      </w:r>
      <w:r w:rsidRPr="0006526B">
        <w:rPr>
          <w:color w:val="000000" w:themeColor="text1"/>
        </w:rPr>
        <w:t>mark</w:t>
      </w:r>
      <w:r w:rsidRPr="00613555">
        <w:rPr>
          <w:color w:val="000000" w:themeColor="text1"/>
          <w:lang w:val="ru-RU"/>
        </w:rPr>
        <w:t>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613555">
        <w:rPr>
          <w:color w:val="000000" w:themeColor="text1"/>
          <w:lang w:val="ru-RU"/>
        </w:rPr>
        <w:t xml:space="preserve">        </w:t>
      </w:r>
      <w:r w:rsidRPr="0006526B">
        <w:rPr>
          <w:color w:val="000000" w:themeColor="text1"/>
        </w:rPr>
        <w:t>if (mark == "unsatisfactory") return 2;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 (mark == "satisfactory") return 3;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lastRenderedPageBreak/>
        <w:t xml:space="preserve">        if (mark == "good") return 4;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 (mark == "excellent") return 5;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return 0;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public: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ExamResults() = default;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~ExamResults()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delete[] subjects;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studentCount;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delete students[i];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delete[] students;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void readFromFile(const string&amp; filename)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ifstream file(filename);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 (!file.is_open())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cerr &lt;&lt; "Unable to open file: " &lt;&lt; filename &lt;&lt; endl;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        return</w:t>
      </w:r>
      <w:r w:rsidRPr="001A06AB">
        <w:rPr>
          <w:color w:val="000000" w:themeColor="text1"/>
          <w:lang w:val="ru-RU"/>
        </w:rPr>
        <w:t>;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 xml:space="preserve">        }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 xml:space="preserve">        </w:t>
      </w:r>
      <w:r w:rsidRPr="0006526B">
        <w:rPr>
          <w:color w:val="000000" w:themeColor="text1"/>
        </w:rPr>
        <w:t>string</w:t>
      </w:r>
      <w:r w:rsidRPr="001A06AB">
        <w:rPr>
          <w:color w:val="000000" w:themeColor="text1"/>
          <w:lang w:val="ru-RU"/>
        </w:rPr>
        <w:t xml:space="preserve"> </w:t>
      </w:r>
      <w:r w:rsidRPr="0006526B">
        <w:rPr>
          <w:color w:val="000000" w:themeColor="text1"/>
        </w:rPr>
        <w:t>line</w:t>
      </w:r>
      <w:r w:rsidRPr="001A06AB">
        <w:rPr>
          <w:color w:val="000000" w:themeColor="text1"/>
          <w:lang w:val="ru-RU"/>
        </w:rPr>
        <w:t>;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 xml:space="preserve">        // 1. Считаем количество предметов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1A06AB">
        <w:rPr>
          <w:color w:val="000000" w:themeColor="text1"/>
          <w:lang w:val="ru-RU"/>
        </w:rPr>
        <w:t xml:space="preserve">        </w:t>
      </w:r>
      <w:r w:rsidRPr="0006526B">
        <w:rPr>
          <w:color w:val="000000" w:themeColor="text1"/>
        </w:rPr>
        <w:t>if (getline(file, line))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istringstream stream(line);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string tmp;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int count = 0;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while (stream &gt;&gt; tmp)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++count;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subjectCount = 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subjects = new string[subjectCount];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stream.clear();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stream.str(line);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for (int i = 0; i &lt; subjectCount; ++i)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            stream</w:t>
      </w:r>
      <w:r w:rsidRPr="001A06AB">
        <w:rPr>
          <w:color w:val="000000" w:themeColor="text1"/>
          <w:lang w:val="ru-RU"/>
        </w:rPr>
        <w:t xml:space="preserve"> &gt;&gt; </w:t>
      </w:r>
      <w:r w:rsidRPr="0006526B">
        <w:rPr>
          <w:color w:val="000000" w:themeColor="text1"/>
        </w:rPr>
        <w:t>subjects</w:t>
      </w:r>
      <w:r w:rsidRPr="001A06AB">
        <w:rPr>
          <w:color w:val="000000" w:themeColor="text1"/>
          <w:lang w:val="ru-RU"/>
        </w:rPr>
        <w:t>[</w:t>
      </w:r>
      <w:r w:rsidRPr="0006526B">
        <w:rPr>
          <w:color w:val="000000" w:themeColor="text1"/>
        </w:rPr>
        <w:t>i</w:t>
      </w:r>
      <w:r w:rsidRPr="001A06AB">
        <w:rPr>
          <w:color w:val="000000" w:themeColor="text1"/>
          <w:lang w:val="ru-RU"/>
        </w:rPr>
        <w:t>];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 xml:space="preserve">        }</w:t>
      </w: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 xml:space="preserve">        // 2. Подготовим массив студентов (максимум 100)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1A06AB">
        <w:rPr>
          <w:color w:val="000000" w:themeColor="text1"/>
          <w:lang w:val="ru-RU"/>
        </w:rPr>
        <w:t xml:space="preserve">        </w:t>
      </w:r>
      <w:r w:rsidRPr="0006526B">
        <w:rPr>
          <w:color w:val="000000" w:themeColor="text1"/>
        </w:rPr>
        <w:t>int capacity = 100;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students = new Student * [capacity];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studentCount = 0;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// 3. Читаем студентов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while (getline(file, line))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istringstream stream(line);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string name;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stream &gt;&gt; name;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lastRenderedPageBreak/>
        <w:t xml:space="preserve">            if (name.empty()) continue;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Student* student = new Student(subjectCount);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student-&gt;fullName = name;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for (int i = 0; i &lt; subjectCount; ++i)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string mark;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if (stream &gt;&gt; mark)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    student-&gt;marks[i] = markToNumeric(mark);</w:t>
      </w:r>
    </w:p>
    <w:p w:rsidR="0006526B" w:rsidRPr="00703AF8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            else</w:t>
      </w:r>
    </w:p>
    <w:p w:rsidR="0006526B" w:rsidRPr="00703AF8" w:rsidRDefault="0006526B" w:rsidP="0006526B">
      <w:pPr>
        <w:pStyle w:val="af9"/>
        <w:rPr>
          <w:color w:val="000000" w:themeColor="text1"/>
          <w:lang w:val="ru-RU"/>
        </w:rPr>
      </w:pPr>
      <w:r w:rsidRPr="00703AF8">
        <w:rPr>
          <w:color w:val="000000" w:themeColor="text1"/>
          <w:lang w:val="ru-RU"/>
        </w:rPr>
        <w:t xml:space="preserve">                    </w:t>
      </w:r>
      <w:r w:rsidRPr="0006526B">
        <w:rPr>
          <w:color w:val="000000" w:themeColor="text1"/>
        </w:rPr>
        <w:t>student</w:t>
      </w:r>
      <w:r w:rsidRPr="00703AF8">
        <w:rPr>
          <w:color w:val="000000" w:themeColor="text1"/>
          <w:lang w:val="ru-RU"/>
        </w:rPr>
        <w:t>-&gt;</w:t>
      </w:r>
      <w:r w:rsidRPr="0006526B">
        <w:rPr>
          <w:color w:val="000000" w:themeColor="text1"/>
        </w:rPr>
        <w:t>marks</w:t>
      </w:r>
      <w:r w:rsidRPr="00703AF8">
        <w:rPr>
          <w:color w:val="000000" w:themeColor="text1"/>
          <w:lang w:val="ru-RU"/>
        </w:rPr>
        <w:t>[</w:t>
      </w:r>
      <w:r w:rsidRPr="0006526B">
        <w:rPr>
          <w:color w:val="000000" w:themeColor="text1"/>
        </w:rPr>
        <w:t>i</w:t>
      </w:r>
      <w:r w:rsidRPr="00703AF8">
        <w:rPr>
          <w:color w:val="000000" w:themeColor="text1"/>
          <w:lang w:val="ru-RU"/>
        </w:rPr>
        <w:t>] = 0; // На случай отсутствия оценки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703AF8">
        <w:rPr>
          <w:color w:val="000000" w:themeColor="text1"/>
          <w:lang w:val="ru-RU"/>
        </w:rPr>
        <w:t xml:space="preserve">            </w:t>
      </w:r>
      <w:r w:rsidRPr="0006526B">
        <w:rPr>
          <w:color w:val="000000" w:themeColor="text1"/>
        </w:rPr>
        <w:t>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if (studentCount &lt; capacity)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students[studentCount++] = student;</w:t>
      </w:r>
    </w:p>
    <w:p w:rsidR="0006526B" w:rsidRPr="00703AF8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        else</w:t>
      </w:r>
    </w:p>
    <w:p w:rsidR="0006526B" w:rsidRPr="00703AF8" w:rsidRDefault="0006526B" w:rsidP="0006526B">
      <w:pPr>
        <w:pStyle w:val="af9"/>
        <w:rPr>
          <w:color w:val="000000" w:themeColor="text1"/>
          <w:lang w:val="ru-RU"/>
        </w:rPr>
      </w:pPr>
      <w:r w:rsidRPr="00703AF8">
        <w:rPr>
          <w:color w:val="000000" w:themeColor="text1"/>
          <w:lang w:val="ru-RU"/>
        </w:rPr>
        <w:t xml:space="preserve">                </w:t>
      </w:r>
      <w:r w:rsidRPr="0006526B">
        <w:rPr>
          <w:color w:val="000000" w:themeColor="text1"/>
        </w:rPr>
        <w:t>delete</w:t>
      </w:r>
      <w:r w:rsidRPr="00703AF8">
        <w:rPr>
          <w:color w:val="000000" w:themeColor="text1"/>
          <w:lang w:val="ru-RU"/>
        </w:rPr>
        <w:t xml:space="preserve"> </w:t>
      </w:r>
      <w:r w:rsidRPr="0006526B">
        <w:rPr>
          <w:color w:val="000000" w:themeColor="text1"/>
        </w:rPr>
        <w:t>student</w:t>
      </w:r>
      <w:r w:rsidRPr="00703AF8">
        <w:rPr>
          <w:color w:val="000000" w:themeColor="text1"/>
          <w:lang w:val="ru-RU"/>
        </w:rPr>
        <w:t>; // если превышен лимит, не добавляем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703AF8">
        <w:rPr>
          <w:color w:val="000000" w:themeColor="text1"/>
          <w:lang w:val="ru-RU"/>
        </w:rPr>
        <w:t xml:space="preserve">        </w:t>
      </w:r>
      <w:r w:rsidRPr="0006526B">
        <w:rPr>
          <w:color w:val="000000" w:themeColor="text1"/>
        </w:rPr>
        <w:t>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file.close();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void printResults() const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 (subjectCount == 0 || studentCount == 0)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cout &lt;&lt; "No data available.\n";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return;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cout &lt;&lt; "Subjects: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subjectCount;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cout &lt;&lt; subjects[i] &lt;&lt; "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cout &lt;&lt; "\n";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studentCount; ++i)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cout &lt;&lt; students[i]-&gt;fullName &lt;&lt; ":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for (int j = 0; j &lt; subjectCount; ++j)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cout &lt;&lt; students[i]-&gt;marks[j] &lt;&lt; "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cout &lt;&lt; "| Average score: " &lt;&lt; calculateAverage(*students[i]) &lt;&lt; "\n";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double calculateAverage(const Student&amp; student) const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int sum = 0;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student.subjectCount;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sum += student.marks[i];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return static_cast&lt;double&gt;(sum) / student.subjectCount;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void writeToFile(const string&amp; filename) const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lastRenderedPageBreak/>
        <w:t xml:space="preserve">        ofstream file(filename);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if (!file.is_open())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cerr &lt;&lt; "Unable to open file for writing: " &lt;&lt; filename &lt;&lt; endl;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return;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subjectCount;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file &lt;&lt; subjects[i] &lt;&lt; "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file &lt;&lt; endl;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studentCount; ++i)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file &lt;&lt; students[i]-&gt;fullName &lt;&lt; "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for (int j = 0; j &lt; subjectCount; ++j)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file &lt;&lt; students[i]-&gt;marks[j] &lt;&lt; " 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file &lt;&lt; endl;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file.close();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void compareResults(const ExamResults&amp; other) const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cout &lt;&lt; "\nComparison of results for the current and previous year:\n";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map&lt;string, double&gt; currentResults, previousResults;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studentCount;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currentResults[students[i]-&gt;fullName] = calculateAverage(*students[i]);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(int i = 0; i &lt; other.studentCount; ++i)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previousResults[other.students[i]-&gt;fullName] = calculateAverage(*other.students[i]);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for (map&lt;string, double&gt;::const_iterator it = currentResults.begin(); it != currentResults.end(); ++it)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string name = it-&gt;first;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double currentAvg = it-&gt;second;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cout &lt;&lt; "Student: " &lt;&lt; name &lt;&lt; "\n";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map&lt;string, double&gt;::const_iterator prevIt = previousResults.find(name);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if (prevIt != previousResults.end())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cout &lt;&lt; "   Current year: " &lt;&lt; currentAvg &lt;&lt; "\n";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cout &lt;&lt; "   Previous year: " &lt;&lt; prevIt-&gt;second &lt;&lt; "\n";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else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    cout &lt;&lt; "   No data for the previous year.\n";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lastRenderedPageBreak/>
        <w:t xml:space="preserve">    }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};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// Точка входа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>int main() {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ExamResults currentYearResults;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ExamResults lastYearResults;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currentYearResults.readFromFile("current_year.txt");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lastYearResults.readFromFile("last_year.txt");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cout &lt;&lt; "\nCurrent year results:\n";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currentYearResults.printResults();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cout &lt;&lt; "\nPrevious year results:\n";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lastYearResults.printResults();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currentYearResults.compareResults(lastYearResults);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currentYearResults.writeToFile("output_current_year.txt");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  <w:r w:rsidRPr="0006526B">
        <w:rPr>
          <w:color w:val="000000" w:themeColor="text1"/>
        </w:rPr>
        <w:t xml:space="preserve">    lastYearResults.writeToFile("output_last_year.txt");</w:t>
      </w:r>
    </w:p>
    <w:p w:rsidR="0006526B" w:rsidRPr="0006526B" w:rsidRDefault="0006526B" w:rsidP="0006526B">
      <w:pPr>
        <w:pStyle w:val="af9"/>
        <w:rPr>
          <w:color w:val="000000" w:themeColor="text1"/>
        </w:rPr>
      </w:pPr>
    </w:p>
    <w:p w:rsidR="0006526B" w:rsidRPr="001A06AB" w:rsidRDefault="0006526B" w:rsidP="0006526B">
      <w:pPr>
        <w:pStyle w:val="af9"/>
        <w:rPr>
          <w:color w:val="000000" w:themeColor="text1"/>
          <w:lang w:val="ru-RU"/>
        </w:rPr>
      </w:pPr>
      <w:r w:rsidRPr="0006526B">
        <w:rPr>
          <w:color w:val="000000" w:themeColor="text1"/>
        </w:rPr>
        <w:t xml:space="preserve">    return</w:t>
      </w:r>
      <w:r w:rsidRPr="001A06AB">
        <w:rPr>
          <w:color w:val="000000" w:themeColor="text1"/>
          <w:lang w:val="ru-RU"/>
        </w:rPr>
        <w:t xml:space="preserve"> 0;</w:t>
      </w:r>
    </w:p>
    <w:p w:rsidR="0006526B" w:rsidRPr="0006526B" w:rsidRDefault="0006526B" w:rsidP="0006526B">
      <w:pPr>
        <w:pStyle w:val="af9"/>
        <w:rPr>
          <w:color w:val="000000" w:themeColor="text1"/>
          <w:lang w:val="ru-RU"/>
        </w:rPr>
      </w:pPr>
      <w:r w:rsidRPr="001A06AB">
        <w:rPr>
          <w:color w:val="000000" w:themeColor="text1"/>
          <w:lang w:val="ru-RU"/>
        </w:rPr>
        <w:t>}</w:t>
      </w:r>
    </w:p>
    <w:p w:rsidR="00024577" w:rsidRDefault="00024577" w:rsidP="00024577">
      <w:pPr>
        <w:pStyle w:val="13"/>
      </w:pPr>
      <w:bookmarkStart w:id="2" w:name="_Toc198795384"/>
      <w:r>
        <w:lastRenderedPageBreak/>
        <w:t>Заключение</w:t>
      </w:r>
      <w:bookmarkEnd w:id="2"/>
    </w:p>
    <w:p w:rsidR="00024577" w:rsidRPr="00613555" w:rsidRDefault="00613555" w:rsidP="00613555">
      <w:pPr>
        <w:pStyle w:val="a7"/>
        <w:rPr>
          <w:color w:val="000000" w:themeColor="text1"/>
          <w:lang w:eastAsia="en-US"/>
        </w:rPr>
      </w:pPr>
      <w:r w:rsidRPr="00613555">
        <w:rPr>
          <w:color w:val="000000" w:themeColor="text1"/>
          <w:shd w:val="clear" w:color="auto" w:fill="FFFFFF"/>
        </w:rPr>
        <w:t>В ходе выполнения данной лабораторной работы была изучена и практически освоена работа с динамическими массивами в языке программирования C++. На основе программы из предыдущей лабораторной работы была реализована модификация, позволяющая обрабатывать вариативное количество дисциплин для каждого студента, что значительно повысило гибкость и универсальность программы.</w:t>
      </w:r>
      <w:bookmarkStart w:id="3" w:name="_GoBack"/>
      <w:bookmarkEnd w:id="3"/>
    </w:p>
    <w:p w:rsidR="00024577" w:rsidRDefault="00024577" w:rsidP="00024577">
      <w:pPr>
        <w:pStyle w:val="13"/>
      </w:pPr>
      <w:bookmarkStart w:id="4" w:name="_Toc198795385"/>
      <w:r>
        <w:lastRenderedPageBreak/>
        <w:t>Список литературы</w:t>
      </w:r>
      <w:bookmarkEnd w:id="4"/>
    </w:p>
    <w:p w:rsidR="00703AF8" w:rsidRPr="00AE38ED" w:rsidRDefault="00703AF8" w:rsidP="00703AF8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r w:rsidRPr="00AE38ED">
        <w:rPr>
          <w:color w:val="auto"/>
          <w:szCs w:val="28"/>
          <w:shd w:val="clear" w:color="auto" w:fill="FFFFFF"/>
        </w:rPr>
        <w:t>Кубенский, А. А. Функциональное программирование : учебник и практикум для академического бакалавриата / А. А. Кубенский. — М. : Издательство Юрайт, 2019. — 348 с</w:t>
      </w:r>
      <w:r w:rsidRPr="00AE38ED">
        <w:rPr>
          <w:color w:val="auto"/>
          <w:szCs w:val="28"/>
          <w:lang w:eastAsia="en-US"/>
        </w:rPr>
        <w:t>.</w:t>
      </w:r>
    </w:p>
    <w:p w:rsidR="00703AF8" w:rsidRPr="00AE38ED" w:rsidRDefault="00703AF8" w:rsidP="00703AF8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>Трофимов, В. В. Основы алгоритмизации и программирования : учебник для СПО / В. В. Трофимов, Т. А. Павловская ; под ред. В. В. Трофимова. — М. : Издательство Юрайт, 2019. — 137 с</w:t>
      </w:r>
    </w:p>
    <w:p w:rsidR="00024577" w:rsidRPr="00024577" w:rsidRDefault="00024577" w:rsidP="001A06AB">
      <w:pPr>
        <w:pStyle w:val="a7"/>
        <w:rPr>
          <w:lang w:eastAsia="en-US"/>
        </w:rPr>
      </w:pPr>
    </w:p>
    <w:sectPr w:rsidR="00024577" w:rsidRPr="00024577" w:rsidSect="00A23F39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F0F" w:rsidRDefault="00794F0F" w:rsidP="00A77D0B">
      <w:r>
        <w:separator/>
      </w:r>
    </w:p>
  </w:endnote>
  <w:endnote w:type="continuationSeparator" w:id="0">
    <w:p w:rsidR="00794F0F" w:rsidRDefault="00794F0F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173" w:rsidRDefault="00B7017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613555">
      <w:rPr>
        <w:noProof/>
      </w:rPr>
      <w:t>10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="00F07208">
      <w:rPr>
        <w:rFonts w:ascii="Arial" w:hAnsi="Arial" w:cs="Arial"/>
        <w:color w:val="000000" w:themeColor="text1"/>
        <w:sz w:val="44"/>
        <w:szCs w:val="44"/>
        <w:lang w:val="en-US"/>
      </w:rPr>
      <w:t>2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A406E7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F07208">
      <w:rPr>
        <w:rFonts w:ascii="Arial" w:hAnsi="Arial" w:cs="Arial"/>
        <w:color w:val="000000" w:themeColor="text1"/>
        <w:sz w:val="48"/>
        <w:szCs w:val="48"/>
      </w:rPr>
      <w:t>2</w:t>
    </w:r>
    <w:r w:rsidR="00A406E7">
      <w:rPr>
        <w:rFonts w:ascii="Arial" w:hAnsi="Arial" w:cs="Arial"/>
        <w:color w:val="000000" w:themeColor="text1"/>
        <w:sz w:val="48"/>
        <w:szCs w:val="48"/>
      </w:rPr>
      <w:t>15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0E19F8" w:rsidRDefault="00B70173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Динамические массивы</w:t>
    </w:r>
    <w:r w:rsidR="000E19F8">
      <w:rPr>
        <w:rFonts w:ascii="GOST type B" w:hAnsi="GOST type B" w:cs="Arial"/>
        <w:i/>
        <w:color w:val="000000" w:themeColor="text1"/>
      </w:rPr>
      <w:t xml:space="preserve"> в </w:t>
    </w:r>
    <w:r w:rsidR="000E19F8">
      <w:rPr>
        <w:rFonts w:ascii="GOST type B" w:hAnsi="GOST type B" w:cs="Arial"/>
        <w:i/>
        <w:color w:val="000000" w:themeColor="text1"/>
        <w:lang w:val="en-US"/>
      </w:rPr>
      <w:t>C</w:t>
    </w:r>
    <w:r w:rsidR="000E19F8" w:rsidRPr="0073312E">
      <w:rPr>
        <w:rFonts w:ascii="GOST type B" w:hAnsi="GOST type B" w:cs="Arial"/>
        <w:i/>
        <w:color w:val="000000" w:themeColor="text1"/>
      </w:rPr>
      <w:t>++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613555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613555">
      <w:rPr>
        <w:bCs/>
        <w:noProof/>
        <w:sz w:val="20"/>
      </w:rPr>
      <w:t>10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F0F" w:rsidRDefault="00794F0F" w:rsidP="00A77D0B">
      <w:r>
        <w:separator/>
      </w:r>
    </w:p>
  </w:footnote>
  <w:footnote w:type="continuationSeparator" w:id="0">
    <w:p w:rsidR="00794F0F" w:rsidRDefault="00794F0F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173" w:rsidRDefault="00B7017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173" w:rsidRDefault="00B7017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526B"/>
    <w:rsid w:val="00066C9A"/>
    <w:rsid w:val="00093563"/>
    <w:rsid w:val="000C1C0B"/>
    <w:rsid w:val="000E19F8"/>
    <w:rsid w:val="00117B43"/>
    <w:rsid w:val="001211B9"/>
    <w:rsid w:val="001562B3"/>
    <w:rsid w:val="00156732"/>
    <w:rsid w:val="00157FBD"/>
    <w:rsid w:val="00172D86"/>
    <w:rsid w:val="001812D3"/>
    <w:rsid w:val="001A06AB"/>
    <w:rsid w:val="001C6307"/>
    <w:rsid w:val="001F4ACD"/>
    <w:rsid w:val="00256A73"/>
    <w:rsid w:val="00264D61"/>
    <w:rsid w:val="00265155"/>
    <w:rsid w:val="0027615E"/>
    <w:rsid w:val="00276CFD"/>
    <w:rsid w:val="002841BC"/>
    <w:rsid w:val="002A69B7"/>
    <w:rsid w:val="002B5610"/>
    <w:rsid w:val="002E4E17"/>
    <w:rsid w:val="002E5B7A"/>
    <w:rsid w:val="002F4D7B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7394"/>
    <w:rsid w:val="005525DF"/>
    <w:rsid w:val="00565D44"/>
    <w:rsid w:val="0057136B"/>
    <w:rsid w:val="005C7E55"/>
    <w:rsid w:val="005D04B9"/>
    <w:rsid w:val="005E64FE"/>
    <w:rsid w:val="00613555"/>
    <w:rsid w:val="00633B11"/>
    <w:rsid w:val="00633BDF"/>
    <w:rsid w:val="00642077"/>
    <w:rsid w:val="00665A40"/>
    <w:rsid w:val="006711F4"/>
    <w:rsid w:val="006B1CA2"/>
    <w:rsid w:val="006D0F42"/>
    <w:rsid w:val="006E1351"/>
    <w:rsid w:val="006E5CB5"/>
    <w:rsid w:val="006F0DA5"/>
    <w:rsid w:val="00703AF8"/>
    <w:rsid w:val="00705105"/>
    <w:rsid w:val="0073312E"/>
    <w:rsid w:val="007736BD"/>
    <w:rsid w:val="00774531"/>
    <w:rsid w:val="00782C30"/>
    <w:rsid w:val="00794C44"/>
    <w:rsid w:val="00794F0F"/>
    <w:rsid w:val="007A3AF9"/>
    <w:rsid w:val="007A45DD"/>
    <w:rsid w:val="007B5B64"/>
    <w:rsid w:val="007C778A"/>
    <w:rsid w:val="00814220"/>
    <w:rsid w:val="00850C6B"/>
    <w:rsid w:val="008529CB"/>
    <w:rsid w:val="008D5C56"/>
    <w:rsid w:val="008F0903"/>
    <w:rsid w:val="00911343"/>
    <w:rsid w:val="009176F3"/>
    <w:rsid w:val="00931F23"/>
    <w:rsid w:val="009426C1"/>
    <w:rsid w:val="0098180E"/>
    <w:rsid w:val="00987CA4"/>
    <w:rsid w:val="009969BE"/>
    <w:rsid w:val="009A0654"/>
    <w:rsid w:val="009B4FD3"/>
    <w:rsid w:val="009D4720"/>
    <w:rsid w:val="009E69D1"/>
    <w:rsid w:val="00A03715"/>
    <w:rsid w:val="00A20188"/>
    <w:rsid w:val="00A23E15"/>
    <w:rsid w:val="00A23F39"/>
    <w:rsid w:val="00A406E7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25EB0"/>
    <w:rsid w:val="00B50110"/>
    <w:rsid w:val="00B639DE"/>
    <w:rsid w:val="00B70173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661BE"/>
    <w:rsid w:val="00CD4F13"/>
    <w:rsid w:val="00CE7F88"/>
    <w:rsid w:val="00CF5792"/>
    <w:rsid w:val="00CF633F"/>
    <w:rsid w:val="00D04AFC"/>
    <w:rsid w:val="00D26A76"/>
    <w:rsid w:val="00D97B19"/>
    <w:rsid w:val="00DC3AF0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7208"/>
    <w:rsid w:val="00F2040E"/>
    <w:rsid w:val="00F272D9"/>
    <w:rsid w:val="00F53D1F"/>
    <w:rsid w:val="00F61BC6"/>
    <w:rsid w:val="00F70A56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B563D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E768A-7601-4B81-AB02-D6683C13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9</TotalTime>
  <Pages>10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14</cp:revision>
  <dcterms:created xsi:type="dcterms:W3CDTF">2025-05-22T03:37:00Z</dcterms:created>
  <dcterms:modified xsi:type="dcterms:W3CDTF">2025-05-28T16:15:00Z</dcterms:modified>
</cp:coreProperties>
</file>