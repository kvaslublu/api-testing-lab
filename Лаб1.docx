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</w:t>
                            </w:r>
                            <w:r w:rsidR="00CD2BD6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</w:t>
                            </w:r>
                            <w:r w:rsidR="00CD2BD6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CC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</w:t>
                      </w:r>
                      <w:r w:rsidR="00CD2BD6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</w:t>
                      </w:r>
                      <w:r w:rsidR="00CD2BD6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5</w:t>
                      </w:r>
                      <w:bookmarkStart w:id="1" w:name="_GoBack"/>
                      <w:bookmarkEnd w:id="1"/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565453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3A5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565453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 xml:space="preserve">Объекты и классы в </w:t>
                            </w:r>
                            <w:r w:rsidRPr="001F4ACD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Pr="001F4ACD">
                              <w:rPr>
                                <w:color w:val="000000" w:themeColor="text1"/>
                              </w:rPr>
                              <w:t>++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  <w:r w:rsidRPr="001F4ACD">
                              <w:rPr>
                                <w:color w:val="000000" w:themeColor="text1"/>
                              </w:rPr>
                              <w:t>В</w:t>
                            </w:r>
                            <w:r w:rsidR="009B4FD3">
                              <w:rPr>
                                <w:color w:val="000000" w:themeColor="text1"/>
                              </w:rPr>
                              <w:t>ариант 2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1F4ACD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 xml:space="preserve">Объекты и классы в </w:t>
                      </w:r>
                      <w:r w:rsidRPr="001F4ACD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Pr="001F4ACD">
                        <w:rPr>
                          <w:color w:val="000000" w:themeColor="text1"/>
                        </w:rPr>
                        <w:t>++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  <w:r w:rsidRPr="001F4ACD">
                        <w:rPr>
                          <w:color w:val="000000" w:themeColor="text1"/>
                        </w:rPr>
                        <w:t>В</w:t>
                      </w:r>
                      <w:r w:rsidR="009B4FD3">
                        <w:rPr>
                          <w:color w:val="000000" w:themeColor="text1"/>
                        </w:rPr>
                        <w:t>ариант 2</w:t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3A2B3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3A2B3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9</w:t>
        </w:r>
        <w:r w:rsidR="009B4FD3">
          <w:rPr>
            <w:webHidden/>
          </w:rPr>
          <w:fldChar w:fldCharType="end"/>
        </w:r>
      </w:hyperlink>
    </w:p>
    <w:p w:rsidR="009B4FD3" w:rsidRDefault="003A2B3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Pr="009A0654" w:rsidRDefault="002E4E17" w:rsidP="001F4ACD">
      <w:pPr>
        <w:pStyle w:val="13"/>
      </w:pPr>
      <w:bookmarkStart w:id="0" w:name="_Toc198795382"/>
      <w:r w:rsidRPr="00264D61">
        <w:lastRenderedPageBreak/>
        <w:t>Введение</w:t>
      </w:r>
      <w:bookmarkEnd w:id="0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 xml:space="preserve">Цель работы – изучение и практическое освоение основ объектно-ориентированного программирования в </w:t>
      </w:r>
      <w:r>
        <w:rPr>
          <w:lang w:val="en-US"/>
        </w:rPr>
        <w:t>c</w:t>
      </w:r>
      <w:r w:rsidRPr="001F4ACD">
        <w:t>++</w:t>
      </w:r>
    </w:p>
    <w:p w:rsidR="00024577" w:rsidRDefault="001F4ACD" w:rsidP="00024577">
      <w:pPr>
        <w:pStyle w:val="10"/>
      </w:pPr>
      <w:r w:rsidRPr="002C708D">
        <w:lastRenderedPageBreak/>
        <w:t xml:space="preserve"> </w:t>
      </w:r>
      <w:bookmarkStart w:id="1" w:name="_Toc198795383"/>
      <w:r>
        <w:t>Создание программы</w:t>
      </w:r>
      <w:bookmarkEnd w:id="1"/>
      <w:r>
        <w:t xml:space="preserve"> </w:t>
      </w:r>
    </w:p>
    <w:p w:rsidR="007B5B64" w:rsidRDefault="007B5B64" w:rsidP="007B5B64">
      <w:pPr>
        <w:pStyle w:val="af8"/>
        <w:ind w:firstLine="709"/>
      </w:pPr>
      <w:r>
        <w:t>Программа на C++ предназначена для обработки и сравнения экзаменационных результатов студентов за текущий и предыдущий учебный год. Реализованы основные функции:</w:t>
      </w:r>
    </w:p>
    <w:p w:rsidR="007B5B64" w:rsidRDefault="007B5B64" w:rsidP="007B5B64">
      <w:pPr>
        <w:pStyle w:val="af8"/>
        <w:numPr>
          <w:ilvl w:val="0"/>
          <w:numId w:val="41"/>
        </w:numPr>
      </w:pPr>
      <w:r>
        <w:t>Чтение данных из файлов</w:t>
      </w:r>
    </w:p>
    <w:p w:rsidR="007B5B64" w:rsidRDefault="007B5B64" w:rsidP="007B5B64">
      <w:pPr>
        <w:pStyle w:val="af8"/>
        <w:numPr>
          <w:ilvl w:val="0"/>
          <w:numId w:val="41"/>
        </w:numPr>
      </w:pPr>
      <w:r>
        <w:t>Преобразование текстовых оценок в числовые</w:t>
      </w:r>
    </w:p>
    <w:p w:rsidR="007B5B64" w:rsidRDefault="007B5B64" w:rsidP="007B5B64">
      <w:pPr>
        <w:pStyle w:val="af8"/>
        <w:numPr>
          <w:ilvl w:val="0"/>
          <w:numId w:val="41"/>
        </w:numPr>
      </w:pPr>
      <w:r>
        <w:t>Вычисление средних баллов</w:t>
      </w:r>
    </w:p>
    <w:p w:rsidR="007B5B64" w:rsidRDefault="007B5B64" w:rsidP="007B5B64">
      <w:pPr>
        <w:pStyle w:val="af8"/>
        <w:numPr>
          <w:ilvl w:val="0"/>
          <w:numId w:val="41"/>
        </w:numPr>
      </w:pPr>
      <w:r>
        <w:t>Сравнение результатов между годами</w:t>
      </w:r>
    </w:p>
    <w:p w:rsidR="007B5B64" w:rsidRDefault="007B5B64" w:rsidP="007B5B64">
      <w:pPr>
        <w:pStyle w:val="af8"/>
        <w:ind w:firstLine="709"/>
      </w:pPr>
      <w:r>
        <w:t>Класс Student содержит:</w:t>
      </w:r>
    </w:p>
    <w:p w:rsidR="007B5B64" w:rsidRDefault="007B5B64" w:rsidP="007B5B64">
      <w:pPr>
        <w:pStyle w:val="af8"/>
        <w:numPr>
          <w:ilvl w:val="0"/>
          <w:numId w:val="42"/>
        </w:numPr>
      </w:pPr>
      <w:r>
        <w:t>fullName - полное имя студента</w:t>
      </w:r>
    </w:p>
    <w:p w:rsidR="007B5B64" w:rsidRDefault="007B5B64" w:rsidP="007B5B64">
      <w:pPr>
        <w:pStyle w:val="af8"/>
        <w:numPr>
          <w:ilvl w:val="0"/>
          <w:numId w:val="42"/>
        </w:numPr>
      </w:pPr>
      <w:r>
        <w:t>marks - массив оценок</w:t>
      </w:r>
    </w:p>
    <w:p w:rsidR="007B5B64" w:rsidRDefault="007B5B64" w:rsidP="007B5B64">
      <w:pPr>
        <w:pStyle w:val="af8"/>
        <w:numPr>
          <w:ilvl w:val="0"/>
          <w:numId w:val="42"/>
        </w:numPr>
      </w:pPr>
      <w:r>
        <w:t>subjectCount - количество предметов</w:t>
      </w:r>
    </w:p>
    <w:p w:rsidR="007B5B64" w:rsidRDefault="007B5B64" w:rsidP="007B5B64">
      <w:pPr>
        <w:pStyle w:val="af8"/>
        <w:ind w:firstLine="709"/>
      </w:pPr>
      <w:r>
        <w:t>Класс ExamResults - основной функциональный класс программы.</w:t>
      </w:r>
    </w:p>
    <w:p w:rsidR="007B5B64" w:rsidRDefault="007B5B64" w:rsidP="007B5B64">
      <w:pPr>
        <w:pStyle w:val="af8"/>
        <w:ind w:firstLine="709"/>
      </w:pPr>
      <w:r>
        <w:t>Поля класса:</w:t>
      </w:r>
    </w:p>
    <w:p w:rsidR="007B5B64" w:rsidRDefault="007B5B64" w:rsidP="007B5B64">
      <w:pPr>
        <w:pStyle w:val="af8"/>
        <w:numPr>
          <w:ilvl w:val="0"/>
          <w:numId w:val="43"/>
        </w:numPr>
      </w:pPr>
      <w:r>
        <w:t>subjects[] - названия предметов</w:t>
      </w:r>
    </w:p>
    <w:p w:rsidR="007B5B64" w:rsidRDefault="007B5B64" w:rsidP="007B5B64">
      <w:pPr>
        <w:pStyle w:val="af8"/>
        <w:numPr>
          <w:ilvl w:val="0"/>
          <w:numId w:val="43"/>
        </w:numPr>
      </w:pPr>
      <w:r>
        <w:t>students[] - список студентов</w:t>
      </w:r>
    </w:p>
    <w:p w:rsidR="007B5B64" w:rsidRDefault="007B5B64" w:rsidP="007B5B64">
      <w:pPr>
        <w:pStyle w:val="af8"/>
        <w:numPr>
          <w:ilvl w:val="0"/>
          <w:numId w:val="43"/>
        </w:numPr>
      </w:pPr>
      <w:r>
        <w:t>Счетчики studentCount и subjectCount</w:t>
      </w:r>
    </w:p>
    <w:p w:rsidR="007B5B64" w:rsidRDefault="007B5B64" w:rsidP="007B5B64">
      <w:pPr>
        <w:pStyle w:val="af8"/>
        <w:ind w:firstLine="709"/>
      </w:pPr>
      <w:r>
        <w:t>Основные методы: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markToNumeric() - преобразование оценок: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readFromFile() - чтение данных: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printResults() - вывод: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calculateAverage() - вычисление среднего балла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writeToFile() - сохранение результатов</w:t>
      </w:r>
    </w:p>
    <w:p w:rsidR="007B5B64" w:rsidRDefault="007B5B64" w:rsidP="007B5B64">
      <w:pPr>
        <w:pStyle w:val="af8"/>
        <w:numPr>
          <w:ilvl w:val="0"/>
          <w:numId w:val="44"/>
        </w:numPr>
      </w:pPr>
      <w:r>
        <w:t>compareResults() - сравнение результатов по годам</w:t>
      </w:r>
    </w:p>
    <w:p w:rsidR="007B5B64" w:rsidRDefault="007B5B64" w:rsidP="007B5B64">
      <w:pPr>
        <w:pStyle w:val="af8"/>
        <w:ind w:firstLine="709"/>
      </w:pPr>
      <w:r>
        <w:t>Главная функция (main)</w:t>
      </w:r>
    </w:p>
    <w:p w:rsidR="007B5B64" w:rsidRDefault="007B5B64" w:rsidP="007B5B64">
      <w:pPr>
        <w:pStyle w:val="af8"/>
        <w:numPr>
          <w:ilvl w:val="0"/>
          <w:numId w:val="45"/>
        </w:numPr>
      </w:pPr>
      <w:r>
        <w:t>Вывод результатов</w:t>
      </w:r>
    </w:p>
    <w:p w:rsidR="007B5B64" w:rsidRPr="007B5B64" w:rsidRDefault="007B5B64" w:rsidP="007B5B64">
      <w:pPr>
        <w:pStyle w:val="af8"/>
        <w:numPr>
          <w:ilvl w:val="0"/>
          <w:numId w:val="45"/>
        </w:numPr>
        <w:rPr>
          <w:lang w:val="en-US"/>
        </w:rPr>
      </w:pPr>
      <w:r>
        <w:t>Сохранение</w:t>
      </w:r>
      <w:r w:rsidRPr="007B5B64">
        <w:rPr>
          <w:lang w:val="en-US"/>
        </w:rPr>
        <w:t xml:space="preserve"> </w:t>
      </w:r>
      <w:r>
        <w:t>в</w:t>
      </w:r>
      <w:r w:rsidRPr="007B5B64">
        <w:rPr>
          <w:lang w:val="en-US"/>
        </w:rPr>
        <w:t xml:space="preserve"> </w:t>
      </w:r>
      <w:r>
        <w:t>файлы</w:t>
      </w:r>
      <w:r w:rsidRPr="007B5B64">
        <w:rPr>
          <w:lang w:val="en-US"/>
        </w:rPr>
        <w:t xml:space="preserve"> (output_current_year.txt, output_last_year.txt)</w:t>
      </w:r>
    </w:p>
    <w:p w:rsidR="001F4ACD" w:rsidRPr="007B5B64" w:rsidRDefault="001F4ACD" w:rsidP="001F4ACD">
      <w:pPr>
        <w:pStyle w:val="a7"/>
        <w:rPr>
          <w:lang w:val="en-US" w:eastAsia="en-US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lastRenderedPageBreak/>
        <w:t>#include &lt;iostream&gt;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#include &lt;fstream&gt;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#include &lt;string&gt;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#include &lt;sstream&gt;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#include &lt;iomanip&gt;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#include &lt;map&gt;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using namespace std;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const int MAX_STUDENTS = 100;  // Maximum number of students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const int MAX_SUBJECTS = 10;   // Maximum number of subjects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// Structure to store student information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struct Student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string fullName; // Full name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int marks[MAX_SUBJECTS]; // Marks for subjects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int subjectCount; // Number of subjects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};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// Class to handle exam results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class ExamResults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private: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string subjects[MAX_SUBJECTS]; // Subjects names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Student students[MAX_STUDENTS]; // List of students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int studentCount; // Number of students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int subjectCount; // Number of subjects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Convert mark to numeric score (now using English assessment system)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int markToNumeric(const string&amp; mark)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(mark == "unsatisfactory") return 2;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(mark == "satisfactory") return 3;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(mark == "good") return 4;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(mark == "excellent") return 5;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return 0;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public: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Constructor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ExamResults() : studentCount(0), subjectCount(0) {}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Read data from file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void readFromFile(const string&amp; filename)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ifstream file(filename);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(!file)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cerr &lt;&lt; "Unable to open file: " &lt;&lt; filename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return;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string line;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// Read subject names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lastRenderedPageBreak/>
        <w:t xml:space="preserve">        if (getline(file, line))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istringstream stream(line);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string subject;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while (stream &gt;&gt; subject &amp;&amp; subjectCount &lt; MAX_SUBJECTS)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subjects[subjectCount++] = subject;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// Read student data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while (getline(file, line) &amp;&amp; studentCount &lt; MAX_STUDENTS)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istringstream stream(line);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Student student;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student.subjectCount = 0;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stream &gt;&gt; student.fullName;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string mark;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while (stream &gt;&gt; mark &amp;&amp; student.subjectCount &lt; subjectCount)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student.marks[student.subjectCount++] = markToNumeric(mark);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students[studentCount++] = student;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file.close();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Print results to the screen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void printResults()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cout &lt;&lt; "Subjects: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subjectCount;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cout &lt;&lt; subjects[i] &lt;&lt; "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cout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studentCount;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cout &lt;&lt; students[i].fullName &lt;&lt; ":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for (int j = 0; j &lt; students[i].subjectCount; ++j)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cout &lt;&lt; students[i].marks[j] &lt;&lt; "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cout &lt;&lt; "| Average score: " &lt;&lt; calculateAverage(students[i])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Calculate student's average score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double calculateAverage(const Student&amp; student)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(student.subjectCount == 0) return 0.0;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int sum = 0;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student.subjectCount;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lastRenderedPageBreak/>
        <w:t xml:space="preserve">            sum += student.marks[i];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return static_cast&lt;double&gt;(sum) / student.subjectCount;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Write results to a file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void writeToFile(const string&amp; filename)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ofstream file(filename);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if (!file)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cerr &lt;&lt; "Unable to open file for writing: " &lt;&lt; filename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return;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subjectCount;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file &lt;&lt; subjects[i] &lt;&lt; "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file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studentCount;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file &lt;&lt; students[i].fullName &lt;&lt; "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for (int j = 0; j &lt; students[i].subjectCount; ++j)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file &lt;&lt; students[i].marks[j] &lt;&lt; " 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file &lt;&lt; endl;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file.close();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Compare results of students for current and previous year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void compareResults(const ExamResults&amp; other)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cout &lt;&lt; "Comparison of results for the current and previous year:\n";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map&lt;string, int&gt; currentResults, previousResults;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studentCount;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currentResults[students[i].fullName] = calculateAverage(students[i]);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(int i = 0; i &lt; other.studentCount; ++i)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previousResults[other.students[i].fullName] = calculateAverage(other.students[i]);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for (const auto&amp; student : currentResults)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cout &lt;&lt; "Student: " &lt;&lt; student.first &lt;&lt; "\n";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if (previousResults.find(student.first) != previousResults.end())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lastRenderedPageBreak/>
        <w:t xml:space="preserve">                cout &lt;&lt; "   Current year: " &lt;&lt; student.second &lt;&lt; "\n";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cout &lt;&lt; "   Previous year: " &lt;&lt; previousResults[student.first] &lt;&lt; "\n";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else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    cout &lt;&lt; "   No data for the previous year.\n";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}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};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>int main() {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ExamResults currentYearResults;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ExamResults lastYearResults;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Read data for current and previous year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currentYearResults.readFromFile("current_year.txt");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lastYearResults.readFromFile("last_year.txt");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Print results to screen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cout &lt;&lt; "Current year results:\n";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currentYearResults.printResults();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cout &lt;&lt; "\nPrevious year results:\n";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lastYearResults.printResults();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Compare results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currentYearResults.compareResults(lastYearResults);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// Write results to files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currentYearResults.writeToFile("output_current_year.txt");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  <w:r w:rsidRPr="001F4ACD">
        <w:rPr>
          <w:color w:val="000000" w:themeColor="text1"/>
        </w:rPr>
        <w:t xml:space="preserve">    lastYearResults.writeToFile("output_last_year.txt");</w:t>
      </w:r>
    </w:p>
    <w:p w:rsidR="001F4ACD" w:rsidRPr="001F4ACD" w:rsidRDefault="001F4ACD" w:rsidP="001F4ACD">
      <w:pPr>
        <w:pStyle w:val="af9"/>
        <w:rPr>
          <w:color w:val="000000" w:themeColor="text1"/>
        </w:rPr>
      </w:pPr>
    </w:p>
    <w:p w:rsidR="001F4ACD" w:rsidRPr="007B5B64" w:rsidRDefault="001F4ACD" w:rsidP="001F4ACD">
      <w:pPr>
        <w:pStyle w:val="af9"/>
        <w:rPr>
          <w:color w:val="000000" w:themeColor="text1"/>
          <w:lang w:val="ru-RU"/>
        </w:rPr>
      </w:pPr>
      <w:r w:rsidRPr="001F4ACD">
        <w:rPr>
          <w:color w:val="000000" w:themeColor="text1"/>
        </w:rPr>
        <w:t xml:space="preserve">    return</w:t>
      </w:r>
      <w:r w:rsidRPr="007B5B64">
        <w:rPr>
          <w:color w:val="000000" w:themeColor="text1"/>
          <w:lang w:val="ru-RU"/>
        </w:rPr>
        <w:t xml:space="preserve"> 0;</w:t>
      </w:r>
    </w:p>
    <w:p w:rsidR="001F4ACD" w:rsidRPr="007B5B64" w:rsidRDefault="001F4ACD" w:rsidP="001F4ACD">
      <w:pPr>
        <w:pStyle w:val="af9"/>
        <w:rPr>
          <w:color w:val="000000" w:themeColor="text1"/>
          <w:lang w:val="ru-RU"/>
        </w:rPr>
      </w:pPr>
      <w:r w:rsidRPr="007B5B64">
        <w:rPr>
          <w:color w:val="000000" w:themeColor="text1"/>
          <w:lang w:val="ru-RU"/>
        </w:rPr>
        <w:t>}</w:t>
      </w:r>
    </w:p>
    <w:p w:rsidR="00024577" w:rsidRDefault="00024577" w:rsidP="00024577">
      <w:pPr>
        <w:pStyle w:val="13"/>
      </w:pPr>
      <w:bookmarkStart w:id="2" w:name="_Toc198795384"/>
      <w:r>
        <w:lastRenderedPageBreak/>
        <w:t>Заключение</w:t>
      </w:r>
      <w:bookmarkEnd w:id="2"/>
    </w:p>
    <w:p w:rsidR="00024577" w:rsidRPr="007B5B64" w:rsidRDefault="007B5B64" w:rsidP="00024577">
      <w:pPr>
        <w:pStyle w:val="a7"/>
        <w:rPr>
          <w:lang w:eastAsia="en-US"/>
        </w:rPr>
      </w:pPr>
      <w:r>
        <w:rPr>
          <w:lang w:eastAsia="en-US"/>
        </w:rPr>
        <w:t>Входе данной лабораторной работы была успешно реализована программа</w:t>
      </w:r>
      <w:r w:rsidRPr="007B5B64">
        <w:rPr>
          <w:lang w:eastAsia="en-US"/>
        </w:rPr>
        <w:t xml:space="preserve">, </w:t>
      </w:r>
      <w:r>
        <w:rPr>
          <w:lang w:eastAsia="en-US"/>
        </w:rPr>
        <w:t>анализирующая успеваемость студентов и их средние баллы</w:t>
      </w:r>
      <w:r w:rsidRPr="007B5B64">
        <w:rPr>
          <w:lang w:eastAsia="en-US"/>
        </w:rPr>
        <w:t xml:space="preserve">, </w:t>
      </w:r>
      <w:r>
        <w:rPr>
          <w:lang w:eastAsia="en-US"/>
        </w:rPr>
        <w:t>данная программа была написана методами ООП и демонстрирует основные принципы данного метода программирования</w:t>
      </w:r>
    </w:p>
    <w:p w:rsidR="00024577" w:rsidRDefault="00024577" w:rsidP="00024577">
      <w:pPr>
        <w:pStyle w:val="13"/>
      </w:pPr>
      <w:bookmarkStart w:id="3" w:name="_Toc198795385"/>
      <w:r>
        <w:lastRenderedPageBreak/>
        <w:t>Список литературы</w:t>
      </w:r>
      <w:bookmarkEnd w:id="3"/>
    </w:p>
    <w:p w:rsidR="002C708D" w:rsidRPr="00AE38ED" w:rsidRDefault="002C708D" w:rsidP="002C708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r w:rsidRPr="00AE38ED">
        <w:rPr>
          <w:color w:val="auto"/>
          <w:szCs w:val="28"/>
          <w:shd w:val="clear" w:color="auto" w:fill="FFFFFF"/>
        </w:rPr>
        <w:t>Кубенский, А. А. Функциональное программирование : учебник и практикум для академического бакалавриата / А. А. Кубенский. — М. : Издательство Юрайт, 2019. — 348 с</w:t>
      </w:r>
      <w:r w:rsidRPr="00AE38ED">
        <w:rPr>
          <w:color w:val="auto"/>
          <w:szCs w:val="28"/>
          <w:lang w:eastAsia="en-US"/>
        </w:rPr>
        <w:t>.</w:t>
      </w:r>
    </w:p>
    <w:p w:rsidR="002C708D" w:rsidRPr="00AE38ED" w:rsidRDefault="002C708D" w:rsidP="002C708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>Трофимов, В. В. Основы алгоритмизации и программирования : учебник для СПО / В. В. Трофимов, Т. А. Павловская ; под ред. В. В. Трофимова. — М. : Издательство Юрайт, 2019. — 137 с</w:t>
      </w:r>
    </w:p>
    <w:p w:rsidR="00024577" w:rsidRPr="00024577" w:rsidRDefault="00024577" w:rsidP="002C708D">
      <w:pPr>
        <w:pStyle w:val="a7"/>
        <w:rPr>
          <w:lang w:eastAsia="en-US"/>
        </w:rPr>
      </w:pPr>
    </w:p>
    <w:sectPr w:rsidR="00024577" w:rsidRPr="00024577" w:rsidSect="00A23F39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B3C" w:rsidRDefault="003A2B3C" w:rsidP="00A77D0B">
      <w:r>
        <w:separator/>
      </w:r>
    </w:p>
  </w:endnote>
  <w:endnote w:type="continuationSeparator" w:id="0">
    <w:p w:rsidR="003A2B3C" w:rsidRDefault="003A2B3C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453" w:rsidRDefault="0056545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565453">
      <w:rPr>
        <w:noProof/>
      </w:rPr>
      <w:t>3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11</w:t>
    </w:r>
    <w:r w:rsidR="00565453">
      <w:rPr>
        <w:rFonts w:ascii="Arial" w:hAnsi="Arial" w:cs="Arial"/>
        <w:color w:val="000000" w:themeColor="text1"/>
        <w:sz w:val="44"/>
        <w:szCs w:val="44"/>
        <w:lang w:val="en-US"/>
      </w:rPr>
      <w:t>5</w:t>
    </w:r>
    <w:bookmarkStart w:id="4" w:name="_GoBack"/>
    <w:bookmarkEnd w:id="4"/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565453">
      <w:rPr>
        <w:rFonts w:ascii="Arial" w:hAnsi="Arial" w:cs="Arial"/>
        <w:color w:val="000000" w:themeColor="text1"/>
        <w:sz w:val="48"/>
        <w:szCs w:val="48"/>
      </w:rPr>
      <w:t>11</w:t>
    </w:r>
    <w:r w:rsidR="00565453">
      <w:rPr>
        <w:rFonts w:ascii="Arial" w:hAnsi="Arial" w:cs="Arial"/>
        <w:color w:val="000000" w:themeColor="text1"/>
        <w:sz w:val="48"/>
        <w:szCs w:val="48"/>
        <w:lang w:val="en-US"/>
      </w:rPr>
      <w:t>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1F4ACD" w:rsidRDefault="001F4ACD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 w:rsidRPr="001F4ACD">
      <w:rPr>
        <w:rFonts w:ascii="GOST type B" w:hAnsi="GOST type B" w:cs="Arial"/>
        <w:i/>
        <w:color w:val="000000" w:themeColor="text1"/>
      </w:rPr>
      <w:t xml:space="preserve">Объекты и классы в </w:t>
    </w:r>
    <w:r w:rsidRPr="001F4ACD">
      <w:rPr>
        <w:rFonts w:ascii="GOST type B" w:hAnsi="GOST type B" w:cs="Arial"/>
        <w:i/>
        <w:color w:val="000000" w:themeColor="text1"/>
        <w:lang w:val="en-US"/>
      </w:rPr>
      <w:t>C</w:t>
    </w:r>
    <w:r w:rsidRPr="001F4ACD">
      <w:rPr>
        <w:rFonts w:ascii="GOST type B" w:hAnsi="GOST type B" w:cs="Arial"/>
        <w:i/>
        <w:color w:val="000000" w:themeColor="text1"/>
      </w:rPr>
      <w:t>++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565453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565453">
      <w:rPr>
        <w:bCs/>
        <w:noProof/>
        <w:sz w:val="20"/>
      </w:rPr>
      <w:t>10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B3C" w:rsidRDefault="003A2B3C" w:rsidP="00A77D0B">
      <w:r>
        <w:separator/>
      </w:r>
    </w:p>
  </w:footnote>
  <w:footnote w:type="continuationSeparator" w:id="0">
    <w:p w:rsidR="003A2B3C" w:rsidRDefault="003A2B3C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453" w:rsidRDefault="0056545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453" w:rsidRDefault="005654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6C9A"/>
    <w:rsid w:val="00093563"/>
    <w:rsid w:val="000C1C0B"/>
    <w:rsid w:val="000D316A"/>
    <w:rsid w:val="00117B43"/>
    <w:rsid w:val="001211B9"/>
    <w:rsid w:val="001562B3"/>
    <w:rsid w:val="00156732"/>
    <w:rsid w:val="00157FBD"/>
    <w:rsid w:val="00172D86"/>
    <w:rsid w:val="001812D3"/>
    <w:rsid w:val="001C6307"/>
    <w:rsid w:val="001F4ACD"/>
    <w:rsid w:val="00264D61"/>
    <w:rsid w:val="00265155"/>
    <w:rsid w:val="0027615E"/>
    <w:rsid w:val="00276CFD"/>
    <w:rsid w:val="002841BC"/>
    <w:rsid w:val="002A69B7"/>
    <w:rsid w:val="002B5610"/>
    <w:rsid w:val="002C708D"/>
    <w:rsid w:val="002E4E17"/>
    <w:rsid w:val="002E5B7A"/>
    <w:rsid w:val="00361F0B"/>
    <w:rsid w:val="00364BA8"/>
    <w:rsid w:val="00365BEF"/>
    <w:rsid w:val="003A2B3C"/>
    <w:rsid w:val="003A64B7"/>
    <w:rsid w:val="003B5E7A"/>
    <w:rsid w:val="003F2560"/>
    <w:rsid w:val="00411DE8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7394"/>
    <w:rsid w:val="005525DF"/>
    <w:rsid w:val="00565453"/>
    <w:rsid w:val="00565D44"/>
    <w:rsid w:val="0057136B"/>
    <w:rsid w:val="005C7E55"/>
    <w:rsid w:val="00633B11"/>
    <w:rsid w:val="00633BDF"/>
    <w:rsid w:val="00642077"/>
    <w:rsid w:val="006711F4"/>
    <w:rsid w:val="006B1CA2"/>
    <w:rsid w:val="006D0F42"/>
    <w:rsid w:val="006E5CB5"/>
    <w:rsid w:val="006F0DA5"/>
    <w:rsid w:val="00705105"/>
    <w:rsid w:val="007736BD"/>
    <w:rsid w:val="00774531"/>
    <w:rsid w:val="00782C30"/>
    <w:rsid w:val="00794C44"/>
    <w:rsid w:val="007A3AF9"/>
    <w:rsid w:val="007A45DD"/>
    <w:rsid w:val="007B5B64"/>
    <w:rsid w:val="008031EA"/>
    <w:rsid w:val="00814220"/>
    <w:rsid w:val="00850C6B"/>
    <w:rsid w:val="008529CB"/>
    <w:rsid w:val="008D5C56"/>
    <w:rsid w:val="008F0903"/>
    <w:rsid w:val="00911343"/>
    <w:rsid w:val="009176F3"/>
    <w:rsid w:val="00931F23"/>
    <w:rsid w:val="009426C1"/>
    <w:rsid w:val="0098180E"/>
    <w:rsid w:val="00987CA4"/>
    <w:rsid w:val="009969BE"/>
    <w:rsid w:val="009A0654"/>
    <w:rsid w:val="009B4FD3"/>
    <w:rsid w:val="009D4720"/>
    <w:rsid w:val="00A03715"/>
    <w:rsid w:val="00A20188"/>
    <w:rsid w:val="00A23E15"/>
    <w:rsid w:val="00A23F39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6690A"/>
    <w:rsid w:val="00CD2BD6"/>
    <w:rsid w:val="00CD4F13"/>
    <w:rsid w:val="00CE7F88"/>
    <w:rsid w:val="00CF5792"/>
    <w:rsid w:val="00CF633F"/>
    <w:rsid w:val="00D04AFC"/>
    <w:rsid w:val="00D26A76"/>
    <w:rsid w:val="00D97B19"/>
    <w:rsid w:val="00DC3AF0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2040E"/>
    <w:rsid w:val="00F272D9"/>
    <w:rsid w:val="00F53D1F"/>
    <w:rsid w:val="00F61BC6"/>
    <w:rsid w:val="00F70A56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E17FE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D99FB-05EA-4104-A47E-D75CEC10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30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4</cp:revision>
  <dcterms:created xsi:type="dcterms:W3CDTF">2025-05-22T03:06:00Z</dcterms:created>
  <dcterms:modified xsi:type="dcterms:W3CDTF">2025-05-28T15:53:00Z</dcterms:modified>
</cp:coreProperties>
</file>