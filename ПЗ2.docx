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0B" w:rsidRDefault="00A23F39" w:rsidP="00A77D0B">
      <w:pPr>
        <w:jc w:val="center"/>
      </w:pPr>
      <w:r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990872" wp14:editId="19E5D3E2">
                <wp:simplePos x="0" y="0"/>
                <wp:positionH relativeFrom="page">
                  <wp:posOffset>1535274</wp:posOffset>
                </wp:positionH>
                <wp:positionV relativeFrom="page">
                  <wp:posOffset>8056712</wp:posOffset>
                </wp:positionV>
                <wp:extent cx="962660" cy="284672"/>
                <wp:effectExtent l="0" t="0" r="8890" b="12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8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6B" w:rsidRPr="001F4ACD" w:rsidRDefault="001F4ACD" w:rsidP="001F4ACD">
                            <w:pPr>
                              <w:tabs>
                                <w:tab w:val="left" w:pos="6663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F4A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ИСТ-АДМО-202Б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087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0.9pt;margin-top:634.4pt;width:75.8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" filled="f" stroked="f">
                <v:textbox inset="0,0,0,0">
                  <w:txbxContent>
                    <w:p w:rsidR="00ED366B" w:rsidRPr="001F4ACD" w:rsidRDefault="001F4ACD" w:rsidP="001F4ACD">
                      <w:pPr>
                        <w:tabs>
                          <w:tab w:val="left" w:pos="6663"/>
                        </w:tabs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1F4AC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ИСТ-АДМО-202Б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162445" wp14:editId="5B7A4EDF">
                <wp:simplePos x="0" y="0"/>
                <wp:positionH relativeFrom="margin">
                  <wp:posOffset>1782899</wp:posOffset>
                </wp:positionH>
                <wp:positionV relativeFrom="page">
                  <wp:posOffset>8893629</wp:posOffset>
                </wp:positionV>
                <wp:extent cx="1757952" cy="334010"/>
                <wp:effectExtent l="0" t="0" r="0" b="88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952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Трубин В.Д.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2445" id="_x0000_s1027" type="#_x0000_t202" style="position:absolute;left:0;text-align:left;margin-left:140.4pt;margin-top:700.3pt;width:138.4pt;height:2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Трубин В.Д.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AF2C13" wp14:editId="713A9B68">
                <wp:simplePos x="0" y="0"/>
                <wp:positionH relativeFrom="margin">
                  <wp:posOffset>1777456</wp:posOffset>
                </wp:positionH>
                <wp:positionV relativeFrom="page">
                  <wp:posOffset>8534400</wp:posOffset>
                </wp:positionV>
                <wp:extent cx="1763485" cy="337911"/>
                <wp:effectExtent l="0" t="0" r="8255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485" cy="337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Орлов К.О.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C13" id="_x0000_s1028" type="#_x0000_t202" style="position:absolute;left:0;text-align:left;margin-left:139.95pt;margin-top:672pt;width:138.85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Орлов К.О.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2CCAB" wp14:editId="7D2282C6">
                <wp:simplePos x="0" y="0"/>
                <wp:positionH relativeFrom="page">
                  <wp:posOffset>2345870</wp:posOffset>
                </wp:positionH>
                <wp:positionV relativeFrom="page">
                  <wp:posOffset>7124700</wp:posOffset>
                </wp:positionV>
                <wp:extent cx="3330303" cy="323850"/>
                <wp:effectExtent l="0" t="0" r="381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30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7B5B64" w:rsidRDefault="007B5B64" w:rsidP="007A3AF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3</w:t>
                            </w:r>
                            <w:r w:rsidR="00D936AE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241.4</w:t>
                            </w: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06</w:t>
                            </w:r>
                            <w:r w:rsidR="007A6BFC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215</w:t>
                            </w:r>
                            <w:r w:rsidR="00B803D9"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2CCA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84.7pt;margin-top:561pt;width:262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" stroked="f">
                <v:textbox style="mso-fit-shape-to-text:t" inset="0,0,0,0">
                  <w:txbxContent>
                    <w:p w:rsidR="00B803D9" w:rsidRPr="007B5B64" w:rsidRDefault="007B5B64" w:rsidP="007A3AF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3</w:t>
                      </w:r>
                      <w:r w:rsidR="00D936AE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241.4</w:t>
                      </w: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06</w:t>
                      </w:r>
                      <w:r w:rsidR="007A6BFC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215</w:t>
                      </w:r>
                      <w:r w:rsidR="00B803D9"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.000 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830400</wp:posOffset>
                </wp:positionH>
                <wp:positionV relativeFrom="page">
                  <wp:posOffset>1170214</wp:posOffset>
                </wp:positionV>
                <wp:extent cx="5225142" cy="233680"/>
                <wp:effectExtent l="0" t="0" r="139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2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7B5B64" w:rsidP="00C06AFC">
                            <w:pPr>
                              <w:pStyle w:val="af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Геоинформационных систем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.4pt;margin-top:92.15pt;width:411.4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" filled="f" stroked="f">
                <v:textbox inset="0,0,0,0">
                  <w:txbxContent>
                    <w:p w:rsidR="00B803D9" w:rsidRPr="001F4ACD" w:rsidRDefault="007B5B64" w:rsidP="00C06AFC">
                      <w:pPr>
                        <w:pStyle w:val="af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Геоинформационных систем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CB2604" wp14:editId="657E444A">
                <wp:simplePos x="0" y="0"/>
                <wp:positionH relativeFrom="margin">
                  <wp:posOffset>933813</wp:posOffset>
                </wp:positionH>
                <wp:positionV relativeFrom="page">
                  <wp:posOffset>6477000</wp:posOffset>
                </wp:positionV>
                <wp:extent cx="4337957" cy="600075"/>
                <wp:effectExtent l="0" t="0" r="571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957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57136B">
                            <w:pPr>
                              <w:tabs>
                                <w:tab w:val="left" w:pos="6663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Языки программирования</w:t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2604" id="_x0000_s1031" type="#_x0000_t202" style="position:absolute;left:0;text-align:left;margin-left:73.55pt;margin-top:510pt;width:341.5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" filled="f" stroked="f">
                <v:textbox inset="0,0,0,0">
                  <w:txbxContent>
                    <w:p w:rsidR="00B803D9" w:rsidRPr="001F4ACD" w:rsidRDefault="001F4ACD" w:rsidP="0057136B">
                      <w:pPr>
                        <w:tabs>
                          <w:tab w:val="left" w:pos="6663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Языки программирования</w:t>
                      </w:r>
                    </w:p>
                    <w:p w:rsidR="00B803D9" w:rsidRDefault="00B803D9"/>
                  </w:txbxContent>
                </v:textbox>
                <w10:wrap anchorx="margin" anchory="page"/>
              </v:shape>
            </w:pict>
          </mc:Fallback>
        </mc:AlternateContent>
      </w:r>
      <w:r w:rsidR="009969BE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2C3A5C" wp14:editId="06C7A90D">
                <wp:simplePos x="0" y="0"/>
                <wp:positionH relativeFrom="page">
                  <wp:posOffset>900430</wp:posOffset>
                </wp:positionH>
                <wp:positionV relativeFrom="page">
                  <wp:posOffset>10151745</wp:posOffset>
                </wp:positionV>
                <wp:extent cx="6300000" cy="288000"/>
                <wp:effectExtent l="0" t="0" r="5715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Default="00B803D9" w:rsidP="009969BE">
                            <w:pPr>
                              <w:pStyle w:val="ae"/>
                              <w:jc w:val="center"/>
                            </w:pPr>
                            <w:r>
                              <w:t>Уфа –</w:t>
                            </w:r>
                            <w:r w:rsidRPr="00C202B6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</w:instrText>
                            </w:r>
                            <w:r>
                              <w:fldChar w:fldCharType="separate"/>
                            </w:r>
                            <w:r w:rsidR="00D11529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  <w:p w:rsidR="00B803D9" w:rsidRPr="00D97B19" w:rsidRDefault="00B803D9" w:rsidP="00D97B19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C3A5C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70.9pt;margin-top:799.35pt;width:496.0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" stroked="f">
                <v:textbox inset="1mm,1mm,1mm,1mm">
                  <w:txbxContent>
                    <w:p w:rsidR="00B803D9" w:rsidRDefault="00B803D9" w:rsidP="009969BE">
                      <w:pPr>
                        <w:pStyle w:val="ae"/>
                        <w:jc w:val="center"/>
                      </w:pPr>
                      <w:r>
                        <w:t>Уфа –</w:t>
                      </w:r>
                      <w:r w:rsidRPr="00C202B6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DATE \@ "yyyy" </w:instrText>
                      </w:r>
                      <w:r>
                        <w:fldChar w:fldCharType="separate"/>
                      </w:r>
                      <w:r w:rsidR="00D11529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  <w:p w:rsidR="00B803D9" w:rsidRPr="00D97B19" w:rsidRDefault="00B803D9" w:rsidP="00D97B19">
                      <w:pPr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0DA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EF6659" wp14:editId="6F361376">
                <wp:simplePos x="0" y="0"/>
                <wp:positionH relativeFrom="page">
                  <wp:posOffset>1890395</wp:posOffset>
                </wp:positionH>
                <wp:positionV relativeFrom="page">
                  <wp:posOffset>4501243</wp:posOffset>
                </wp:positionV>
                <wp:extent cx="4320000" cy="954000"/>
                <wp:effectExtent l="0" t="0" r="444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9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D11529" w:rsidP="00DC3AF0">
                            <w:pPr>
                              <w:tabs>
                                <w:tab w:val="left" w:pos="6663"/>
                              </w:tabs>
                              <w:spacing w:line="42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Основы проектирования классов. Наследование.</w:t>
                            </w:r>
                            <w:r w:rsidR="00565D44" w:rsidRPr="001F4A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5D44">
                              <w:rPr>
                                <w:color w:val="FF0000"/>
                              </w:rPr>
                              <w:br/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6659" id="_x0000_s1033" type="#_x0000_t202" style="position:absolute;left:0;text-align:left;margin-left:148.85pt;margin-top:354.45pt;width:340.15pt;height:7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" filled="f" stroked="f">
                <v:textbox inset="0,0,0,0">
                  <w:txbxContent>
                    <w:p w:rsidR="00B803D9" w:rsidRPr="001F4ACD" w:rsidRDefault="00D11529" w:rsidP="00DC3AF0">
                      <w:pPr>
                        <w:tabs>
                          <w:tab w:val="left" w:pos="6663"/>
                        </w:tabs>
                        <w:spacing w:line="42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000000" w:themeColor="text1"/>
                        </w:rPr>
                        <w:t>Основы проектирования классов. Наследование.</w:t>
                      </w:r>
                      <w:r w:rsidR="00565D44" w:rsidRPr="001F4ACD">
                        <w:rPr>
                          <w:color w:val="000000" w:themeColor="text1"/>
                        </w:rPr>
                        <w:t xml:space="preserve"> </w:t>
                      </w:r>
                      <w:r w:rsidR="00565D44">
                        <w:rPr>
                          <w:color w:val="FF0000"/>
                        </w:rPr>
                        <w:br/>
                      </w:r>
                    </w:p>
                    <w:p w:rsidR="00B803D9" w:rsidRDefault="00B803D9"/>
                  </w:txbxContent>
                </v:textbox>
                <w10:wrap anchorx="page" anchory="page"/>
              </v:shape>
            </w:pict>
          </mc:Fallback>
        </mc:AlternateContent>
      </w:r>
    </w:p>
    <w:p w:rsidR="00A77D0B" w:rsidRPr="000162A5" w:rsidRDefault="00A77D0B" w:rsidP="00C06AFC">
      <w:pPr>
        <w:pStyle w:val="a7"/>
        <w:sectPr w:rsidR="00A77D0B" w:rsidRPr="000162A5" w:rsidSect="00EB51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737" w:bottom="794" w:left="1418" w:header="709" w:footer="709" w:gutter="0"/>
          <w:pgNumType w:start="1"/>
          <w:cols w:space="708"/>
          <w:titlePg/>
          <w:docGrid w:linePitch="360"/>
        </w:sectPr>
      </w:pPr>
    </w:p>
    <w:p w:rsidR="00A77D0B" w:rsidRPr="000162A5" w:rsidRDefault="00A77D0B" w:rsidP="000162A5">
      <w:pPr>
        <w:pStyle w:val="aff3"/>
      </w:pPr>
      <w:r w:rsidRPr="000162A5">
        <w:lastRenderedPageBreak/>
        <w:t>Содержание</w:t>
      </w:r>
    </w:p>
    <w:p w:rsidR="009F7935" w:rsidRDefault="00A77D0B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97429" w:history="1">
        <w:r w:rsidR="009F7935" w:rsidRPr="002B5D2C">
          <w:rPr>
            <w:rStyle w:val="ab"/>
          </w:rPr>
          <w:t>Введение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_Toc198797429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3</w:t>
        </w:r>
        <w:r w:rsidR="009F7935">
          <w:rPr>
            <w:webHidden/>
          </w:rPr>
          <w:fldChar w:fldCharType="end"/>
        </w:r>
      </w:hyperlink>
    </w:p>
    <w:p w:rsidR="009F7935" w:rsidRDefault="001E0775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7430" w:history="1">
        <w:r w:rsidR="009F7935" w:rsidRPr="002B5D2C">
          <w:rPr>
            <w:rStyle w:val="ab"/>
          </w:rPr>
          <w:t>1.</w:t>
        </w:r>
        <w:r w:rsidR="009F7935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F7935" w:rsidRPr="002B5D2C">
          <w:rPr>
            <w:rStyle w:val="ab"/>
          </w:rPr>
          <w:t>Задание 1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_Toc198797430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4</w:t>
        </w:r>
        <w:r w:rsidR="009F7935">
          <w:rPr>
            <w:webHidden/>
          </w:rPr>
          <w:fldChar w:fldCharType="end"/>
        </w:r>
      </w:hyperlink>
    </w:p>
    <w:p w:rsidR="009F7935" w:rsidRDefault="001E0775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7431" w:history="1">
        <w:r w:rsidR="009F7935" w:rsidRPr="002B5D2C">
          <w:rPr>
            <w:rStyle w:val="ab"/>
          </w:rPr>
          <w:t>2.</w:t>
        </w:r>
        <w:r w:rsidR="009F7935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F7935" w:rsidRPr="002B5D2C">
          <w:rPr>
            <w:rStyle w:val="ab"/>
          </w:rPr>
          <w:t>Задание 2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_Toc198797431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7</w:t>
        </w:r>
        <w:r w:rsidR="009F7935">
          <w:rPr>
            <w:webHidden/>
          </w:rPr>
          <w:fldChar w:fldCharType="end"/>
        </w:r>
      </w:hyperlink>
    </w:p>
    <w:p w:rsidR="009F7935" w:rsidRDefault="001E0775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7432" w:history="1">
        <w:r w:rsidR="009F7935" w:rsidRPr="002B5D2C">
          <w:rPr>
            <w:rStyle w:val="ab"/>
          </w:rPr>
          <w:t>3.</w:t>
        </w:r>
        <w:r w:rsidR="009F7935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F7935" w:rsidRPr="002B5D2C">
          <w:rPr>
            <w:rStyle w:val="ab"/>
          </w:rPr>
          <w:t>Задание 3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_Toc198797432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10</w:t>
        </w:r>
        <w:r w:rsidR="009F7935">
          <w:rPr>
            <w:webHidden/>
          </w:rPr>
          <w:fldChar w:fldCharType="end"/>
        </w:r>
      </w:hyperlink>
    </w:p>
    <w:p w:rsidR="009F7935" w:rsidRDefault="001E0775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7433" w:history="1">
        <w:r w:rsidR="009F7935" w:rsidRPr="002B5D2C">
          <w:rPr>
            <w:rStyle w:val="ab"/>
          </w:rPr>
          <w:t>Заключение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_Toc198797433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13</w:t>
        </w:r>
        <w:r w:rsidR="009F7935">
          <w:rPr>
            <w:webHidden/>
          </w:rPr>
          <w:fldChar w:fldCharType="end"/>
        </w:r>
      </w:hyperlink>
    </w:p>
    <w:p w:rsidR="009F7935" w:rsidRDefault="001E0775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7434" w:history="1">
        <w:r w:rsidR="009F7935" w:rsidRPr="002B5D2C">
          <w:rPr>
            <w:rStyle w:val="ab"/>
          </w:rPr>
          <w:t>Список литературы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_Toc198797434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14</w:t>
        </w:r>
        <w:r w:rsidR="009F7935">
          <w:rPr>
            <w:webHidden/>
          </w:rPr>
          <w:fldChar w:fldCharType="end"/>
        </w:r>
      </w:hyperlink>
    </w:p>
    <w:p w:rsidR="005525DF" w:rsidRDefault="00A77D0B" w:rsidP="005525DF">
      <w:pPr>
        <w:rPr>
          <w:rStyle w:val="afd"/>
          <w:szCs w:val="20"/>
        </w:rPr>
      </w:pPr>
      <w:r>
        <w:rPr>
          <w:b/>
          <w:bCs/>
        </w:rPr>
        <w:fldChar w:fldCharType="end"/>
      </w:r>
      <w:r w:rsidR="005525DF">
        <w:rPr>
          <w:rStyle w:val="afd"/>
        </w:rPr>
        <w:br w:type="page"/>
      </w:r>
    </w:p>
    <w:p w:rsidR="00F2040E" w:rsidRDefault="002E4E17" w:rsidP="001F4ACD">
      <w:pPr>
        <w:pStyle w:val="13"/>
      </w:pPr>
      <w:bookmarkStart w:id="0" w:name="_Toc198797429"/>
      <w:r w:rsidRPr="00264D61">
        <w:lastRenderedPageBreak/>
        <w:t>Введение</w:t>
      </w:r>
      <w:bookmarkEnd w:id="0"/>
      <w:r w:rsidRPr="00264D61">
        <w:t xml:space="preserve"> </w:t>
      </w:r>
    </w:p>
    <w:p w:rsidR="00DF629C" w:rsidRPr="00DF629C" w:rsidRDefault="005354D8" w:rsidP="005354D8">
      <w:pPr>
        <w:pStyle w:val="a7"/>
        <w:rPr>
          <w:lang w:eastAsia="en-US"/>
        </w:rPr>
      </w:pPr>
      <w:r>
        <w:t>Цель практических занятий: закрепление и углубление знаний, полученных в теоретической части дисциплины, развитие навыков объектно-ориентированной технологии проектирования алгоритмов и программ, развитие творческих способностей в области программирования.</w:t>
      </w:r>
    </w:p>
    <w:p w:rsidR="00024577" w:rsidRDefault="00861895" w:rsidP="00DF629C">
      <w:pPr>
        <w:pStyle w:val="10"/>
        <w:numPr>
          <w:ilvl w:val="0"/>
          <w:numId w:val="46"/>
        </w:numPr>
      </w:pPr>
      <w:bookmarkStart w:id="1" w:name="_Toc198797430"/>
      <w:r>
        <w:lastRenderedPageBreak/>
        <w:t>Задание 1</w:t>
      </w:r>
      <w:bookmarkEnd w:id="1"/>
    </w:p>
    <w:p w:rsidR="005354D8" w:rsidRDefault="005354D8" w:rsidP="005354D8">
      <w:pPr>
        <w:pStyle w:val="a7"/>
      </w:pPr>
      <w:r>
        <w:t>Описать родительский класс для объектов в соответствии с вариантом задания. Для создаваемого класса предусмотреть четкое выполнение принципов Инкапсуляции (все данные объекта недоступны для прямого обращения). Все данные задаются и выводятся посредством вызова интерфейсных методов</w:t>
      </w:r>
      <w:r w:rsidR="00831CA7">
        <w:t>.</w:t>
      </w:r>
    </w:p>
    <w:p w:rsidR="00831CA7" w:rsidRPr="00831CA7" w:rsidRDefault="00831CA7" w:rsidP="00831CA7">
      <w:pPr>
        <w:pStyle w:val="af9"/>
        <w:rPr>
          <w:color w:val="000000" w:themeColor="text1"/>
          <w:lang w:val="ru-RU"/>
        </w:rPr>
      </w:pPr>
      <w:r w:rsidRPr="00831CA7">
        <w:rPr>
          <w:color w:val="000000" w:themeColor="text1"/>
          <w:lang w:val="ru-RU"/>
        </w:rPr>
        <w:t>#</w:t>
      </w:r>
      <w:r w:rsidRPr="00831CA7">
        <w:rPr>
          <w:color w:val="000000" w:themeColor="text1"/>
        </w:rPr>
        <w:t>include</w:t>
      </w:r>
      <w:r w:rsidRPr="00831CA7">
        <w:rPr>
          <w:color w:val="000000" w:themeColor="text1"/>
          <w:lang w:val="ru-RU"/>
        </w:rPr>
        <w:t xml:space="preserve"> &lt;</w:t>
      </w:r>
      <w:r w:rsidRPr="00831CA7">
        <w:rPr>
          <w:color w:val="000000" w:themeColor="text1"/>
        </w:rPr>
        <w:t>iostream</w:t>
      </w:r>
      <w:r w:rsidRPr="00831CA7">
        <w:rPr>
          <w:color w:val="000000" w:themeColor="text1"/>
          <w:lang w:val="ru-RU"/>
        </w:rPr>
        <w:t>&gt;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>#include &lt;string&gt;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>class Car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>private: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std::string brand;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double curbWeight;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double payloadCapacity;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double fuelTankVolume;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double mileage;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double fuelPercentage;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>public: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// Default constructor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Car()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brand = "";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curbWeight = 0.0;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payloadCapacity = 0.0;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fuelTankVolume = 0.0;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mileage = 0.0;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fuelPercentage = 0.0;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// Setters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void setBrand(const std::string&amp; b)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brand = b;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void setCurbWeight(double w)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if (w &gt;= 0)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    curbWeight = w;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void setPayloadCapacity(double p)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if (p &gt;= 0)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    payloadCapacity = p;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void setFuelTankVolume(double v)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if (v &gt;= 0)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    fuelTankVolume = v;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void setMileage(double m)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if (m &gt;= 0)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    mileage = m;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void setFuelPercentage(double percent)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if (percent &gt;= 0 &amp;&amp; percent &lt;= 100)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    fuelPercentage = percent;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// Add mileage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void addMileage(double km)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if (km &gt; 0)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    mileage += km;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// Refuel (increase percentage)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void refuel(double percent)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if (percent &gt; 0)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    fuelPercentage += percent;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    if (fuelPercentage &gt; 100)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        fuelPercentage = 100;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// Getters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std::string getBrand() const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return brand;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double getCurbWeight() const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return curbWeight;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double getPayloadCapacity() const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return payloadCapacity;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double getMileage() const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return mileage;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// Calculate remaining fuel in liters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double getRemainingFuelLiters() const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    return (fuelTankVolume * fuelPercentage) / 100.0;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}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>};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>int main() {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Car truck;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lastRenderedPageBreak/>
        <w:t xml:space="preserve">    // Set initial data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truck.setBrand("KAMAZ");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truck.setCurbWeight(8000);          // kg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truck.setPayloadCapacity(12000);    // kg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truck.setFuelTankVolume(350);       // liters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truck.setMileage(50000);            // km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truck.setFuelPercentage(40);        // %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// Update values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truck.addMileage(150);              // Add 150 km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truck.refuel(30);                   // Refuel by 30%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// Display information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std::cout &lt;&lt; "=== Vehicle Information ===" &lt;&lt; std::endl;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std::cout &lt;&lt; "Brand: " &lt;&lt; truck.getBrand() &lt;&lt; std::endl;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std::cout &lt;&lt; "Curb weight: " &lt;&lt; truck.getCurbWeight() &lt;&lt; " kg" &lt;&lt; std::endl;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std::cout &lt;&lt; "Payload capacity: " &lt;&lt; truck.getPayloadCapacity() &lt;&lt; " kg" &lt;&lt; std::endl;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std::cout &lt;&lt; "Mileage: " &lt;&lt; truck.getMileage() &lt;&lt; " km" &lt;&lt; std::endl;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std::cout &lt;&lt; "Remaining fuel: " &lt;&lt; truck.getRemainingFuelLiters() &lt;&lt; " liters" &lt;&lt; std::endl;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 xml:space="preserve">    return 0;</w:t>
      </w:r>
    </w:p>
    <w:p w:rsidR="00831CA7" w:rsidRPr="00831CA7" w:rsidRDefault="00831CA7" w:rsidP="00831CA7">
      <w:pPr>
        <w:pStyle w:val="af9"/>
        <w:rPr>
          <w:color w:val="000000" w:themeColor="text1"/>
        </w:rPr>
      </w:pPr>
      <w:r w:rsidRPr="00831CA7">
        <w:rPr>
          <w:color w:val="000000" w:themeColor="text1"/>
        </w:rPr>
        <w:t>}</w:t>
      </w:r>
    </w:p>
    <w:p w:rsidR="001A39DB" w:rsidRDefault="001A39DB" w:rsidP="001A39DB">
      <w:pPr>
        <w:pStyle w:val="10"/>
        <w:numPr>
          <w:ilvl w:val="0"/>
          <w:numId w:val="46"/>
        </w:numPr>
      </w:pPr>
      <w:bookmarkStart w:id="2" w:name="_Toc198797431"/>
      <w:r>
        <w:lastRenderedPageBreak/>
        <w:t>Задание 2</w:t>
      </w:r>
      <w:bookmarkEnd w:id="2"/>
    </w:p>
    <w:p w:rsidR="00831CA7" w:rsidRDefault="00831CA7" w:rsidP="00831CA7">
      <w:pPr>
        <w:pStyle w:val="a7"/>
      </w:pPr>
      <w:r>
        <w:t>Описать производный (дочерний) класс объектов в соответствии с вариантом. В производном классе предусмотреть описание дополнительных атрибутов, а также методов, которые необходимы для выполнения операций над новым типом объектов с преемственностью к методам родительского класса, т.е. методы, доступные классу родителю и не меняющие алгоритм работы не должны переопределяться заново, в то же время методы объектов класса наследника, не доступные объектам класса родителя должны быть определены.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#include &lt;iostream&gt;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#include &lt;string&gt;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#include &lt;iomanip&gt;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// === Base Class ===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class Car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private: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std::string brand;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curbWeight;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payloadCapacity;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fuelTankVolume;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mileage;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fuelPercentage;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public: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Car()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brand = "";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curbWeight = 0.0;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payloadCapacity = 0.0;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fuelTankVolume = 0.0;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mileage = 0.0;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fuelPercentage = 0.0;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setBrand(const std::string&amp; b)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brand = b;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setCurbWeight(double w)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if (w &gt;= 0)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curbWeight = w;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setPayloadCapacity(double p)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if (p &gt;= 0)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payloadCapacity = p;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lastRenderedPageBreak/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setFuelTankVolume(double v)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if (v &gt;= 0)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fuelTankVolume = v;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setMileage(double m)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if (m &gt;= 0)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mileage = m;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setFuelPercentage(double percent)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if (percent &gt;= 0 &amp;&amp; percent &lt;= 100)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fuelPercentage = percent;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addMileage(double km)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if (km &gt; 0)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mileage += km;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refuel(double percent)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if (percent &gt; 0)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fuelPercentage += percent;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if (fuelPercentage &gt; 100)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    fuelPercentage = 100;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std::string getBrand() const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return brand;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getCurbWeight() const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return curbWeight;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getPayloadCapacity() const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return payloadCapacity;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getMileage() const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return mileage;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getFuelTankVolume() const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return fuelTankVolume;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getFuelPercentage() const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return fuelPercentage;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lastRenderedPageBreak/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getRemainingFuelLiters() const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return (fuelTankVolume * fuelPercentage) / 100.0;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};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// === Derived Class ===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class Truck : public Car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private: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std::string modelName;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std::string inventoryNumber;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standardFuelConsumption; // liters per ton-kilometer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cargoTonnokm;            // ton-kilometers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double fuelUsed;                // total fuel used (liters)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>public: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// Default constructor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Truck()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modelName = "";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inventoryNumber = "";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standardFuelConsumption = 0.0;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cargoTonnokm = 0.0;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fuelUsed = 0.0;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// Setters for unique fields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setModelName(const std::string&amp; name)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modelName = name;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setInventoryNumber(const std::string&amp; number)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inventoryNumber = number;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setStandardFuelConsumption(double sfc)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if (sfc &gt;= 0)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standardFuelConsumption = sfc;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// Transport cargo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void transportCargo(double tonnokm)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if (tonnokm &gt; 0) {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cargoTonnokm += tonnokm;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double fuelForTrip = tonnokm * standardFuelConsumption;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fuelUsed += fuelForTrip;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// Reduce fuel percentage based on how much fuel was used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double currentFuel = getRemainingFuelLiters();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t xml:space="preserve">            double newFuel = currentFuel - fuelForTrip;</w:t>
      </w:r>
    </w:p>
    <w:p w:rsidR="00931144" w:rsidRPr="00931144" w:rsidRDefault="00931144" w:rsidP="00931144">
      <w:pPr>
        <w:pStyle w:val="af9"/>
        <w:rPr>
          <w:color w:val="000000" w:themeColor="text1"/>
        </w:rPr>
      </w:pPr>
      <w:r w:rsidRPr="00931144">
        <w:rPr>
          <w:color w:val="000000" w:themeColor="text1"/>
        </w:rPr>
        <w:lastRenderedPageBreak/>
        <w:t xml:space="preserve">            if (newFuel &lt; 0) newFuel = 0;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    double newFuelPercent = (newFuel / getFuelTankVolume()) * 100;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    setFuelPercentage(newFuelPercent);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}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// Refuel (liters)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void refuelLiters(double liters) {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double currentFuel = getRemainingFuelLiters();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double total = currentFuel + liters;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if (total &gt; getFuelTankVolume())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    total = getFuelTankVolume();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double newPercent = (total / getFuelTankVolume()) * 100;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setFuelPercentage(newPercent);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// Get full vehicle info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void getFullInfo() const {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"=== Truck Full Info ==="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"Model name: " &lt;&lt; modelName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"Inventory number: " &lt;&lt; inventoryNumber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"Brand: " &lt;&lt; getBrand()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"Curb weight: " &lt;&lt; getCurbWeight() &lt;&lt; " kg"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"Payload capacity: " &lt;&lt; getPayloadCapacity() &lt;&lt; " kg"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"Mileage: " &lt;&lt; getMileage() &lt;&lt; " km"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"Fuel tank: " &lt;&lt; getFuelTankVolume() &lt;&lt; " liters"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"Fuel left: " &lt;&lt; getRemainingFuelLiters() &lt;&lt; " liters"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"Standard fuel consumption: " &lt;&lt; standardFuelConsumption &lt;&lt; " l/ton-km"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"Total fuel used: " &lt;&lt; fuelUsed &lt;&lt; " liters"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std::cout &lt;&lt; "Total transported cargo: " &lt;&lt; cargoTonnokm &lt;&lt; " ton-kilometers"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// Get total transported cargo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double getTotalCargoTonnokm() const {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return cargoTonnokm;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// Estimate remaining range (in ton-kilometers)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lastRenderedPageBreak/>
        <w:t xml:space="preserve">    double getRemainingRange() const {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double remainingLiters = getRemainingFuelLiters();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if (standardFuelConsumption == 0)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    return 0;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    return remainingLiters / standardFuelConsumption;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}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>};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>int main() {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 truck;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// Set base and unique fields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truck.setBrand("KAMAZ");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truck.setModelName("KAMAZ-65117");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truck.setInventoryNumber("INV-10245");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truck.setCurbWeight(8000);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truck.setPayloadCapacity(12000);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truck.setFuelTankVolume(350);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truck.setMileage(100000);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truck.setFuelPercentage(60);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truck.setStandardFuelConsumption(0.3); // l/ton-km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// Transport some cargo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truck.transportCargo(200); // 200 ton-kilometers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// Refuel with 50 liters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truck.refuelLiters(50);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// Show full info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truck.getFullInfo();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// Show cargo and remaining range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std::cout &lt;&lt; "\nTotal transported cargo: " &lt;&lt; truck.getTotalCargoTonnokm() &lt;&lt; " ton-km"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  <w:r w:rsidRPr="00931144">
        <w:rPr>
          <w:color w:val="000000" w:themeColor="text1"/>
          <w:lang w:eastAsia="en-US"/>
        </w:rPr>
        <w:t xml:space="preserve">    std::cout &lt;&lt; "Estimated remaining range: " &lt;&lt; truck.getRemainingRange() &lt;&lt; " ton-km" &lt;&lt; std::endl;</w:t>
      </w:r>
    </w:p>
    <w:p w:rsidR="00931144" w:rsidRPr="00931144" w:rsidRDefault="00931144" w:rsidP="00931144">
      <w:pPr>
        <w:pStyle w:val="af9"/>
        <w:rPr>
          <w:color w:val="000000" w:themeColor="text1"/>
          <w:lang w:eastAsia="en-US"/>
        </w:rPr>
      </w:pPr>
    </w:p>
    <w:p w:rsidR="00931144" w:rsidRPr="00F76614" w:rsidRDefault="00931144" w:rsidP="00931144">
      <w:pPr>
        <w:pStyle w:val="af9"/>
        <w:rPr>
          <w:color w:val="000000" w:themeColor="text1"/>
          <w:lang w:val="ru-RU" w:eastAsia="en-US"/>
        </w:rPr>
      </w:pPr>
      <w:r w:rsidRPr="00931144">
        <w:rPr>
          <w:color w:val="000000" w:themeColor="text1"/>
          <w:lang w:eastAsia="en-US"/>
        </w:rPr>
        <w:t xml:space="preserve">    return</w:t>
      </w:r>
      <w:r w:rsidRPr="00F76614">
        <w:rPr>
          <w:color w:val="000000" w:themeColor="text1"/>
          <w:lang w:val="ru-RU" w:eastAsia="en-US"/>
        </w:rPr>
        <w:t xml:space="preserve"> 0;</w:t>
      </w:r>
    </w:p>
    <w:p w:rsidR="00931144" w:rsidRPr="00F76614" w:rsidRDefault="00931144" w:rsidP="00931144">
      <w:pPr>
        <w:pStyle w:val="af9"/>
        <w:rPr>
          <w:color w:val="000000" w:themeColor="text1"/>
          <w:lang w:val="ru-RU" w:eastAsia="en-US"/>
        </w:rPr>
      </w:pPr>
      <w:r w:rsidRPr="00F76614">
        <w:rPr>
          <w:color w:val="000000" w:themeColor="text1"/>
          <w:lang w:val="ru-RU" w:eastAsia="en-US"/>
        </w:rPr>
        <w:t>}</w:t>
      </w:r>
    </w:p>
    <w:p w:rsidR="00024577" w:rsidRDefault="00024577" w:rsidP="00024577">
      <w:pPr>
        <w:pStyle w:val="13"/>
      </w:pPr>
      <w:bookmarkStart w:id="3" w:name="_Toc198797433"/>
      <w:r>
        <w:lastRenderedPageBreak/>
        <w:t>Заключение</w:t>
      </w:r>
      <w:bookmarkEnd w:id="3"/>
    </w:p>
    <w:p w:rsidR="00931144" w:rsidRPr="00931144" w:rsidRDefault="00931144" w:rsidP="00931144">
      <w:pPr>
        <w:pStyle w:val="a7"/>
        <w:ind w:firstLine="0"/>
        <w:rPr>
          <w:lang w:eastAsia="en-US"/>
        </w:rPr>
      </w:pPr>
      <w:r w:rsidRPr="00F76614">
        <w:rPr>
          <w:lang w:eastAsia="en-US"/>
        </w:rPr>
        <w:tab/>
      </w:r>
      <w:r>
        <w:rPr>
          <w:lang w:eastAsia="en-US"/>
        </w:rPr>
        <w:t>Входе данной практической работы были изучены основы наследования и иерархии классов в объектно-ориентированной парадигме программирования</w:t>
      </w:r>
      <w:r w:rsidRPr="00931144">
        <w:rPr>
          <w:lang w:eastAsia="en-US"/>
        </w:rPr>
        <w:t xml:space="preserve">. </w:t>
      </w:r>
      <w:r>
        <w:rPr>
          <w:lang w:eastAsia="en-US"/>
        </w:rPr>
        <w:t xml:space="preserve">В результате работы была создана программа демонстрирующая принцип наследования на примере двух классов </w:t>
      </w:r>
      <w:r>
        <w:rPr>
          <w:lang w:val="en-US" w:eastAsia="en-US"/>
        </w:rPr>
        <w:t>Car</w:t>
      </w:r>
      <w:r w:rsidRPr="00931144">
        <w:rPr>
          <w:lang w:eastAsia="en-US"/>
        </w:rPr>
        <w:t xml:space="preserve"> </w:t>
      </w:r>
      <w:r>
        <w:rPr>
          <w:lang w:eastAsia="en-US"/>
        </w:rPr>
        <w:t>(родительский класс</w:t>
      </w:r>
      <w:r w:rsidRPr="00931144">
        <w:rPr>
          <w:lang w:eastAsia="en-US"/>
        </w:rPr>
        <w:t xml:space="preserve">) </w:t>
      </w:r>
      <w:r>
        <w:rPr>
          <w:lang w:eastAsia="en-US"/>
        </w:rPr>
        <w:t xml:space="preserve">и </w:t>
      </w:r>
      <w:r>
        <w:rPr>
          <w:lang w:val="en-US" w:eastAsia="en-US"/>
        </w:rPr>
        <w:t>Truck</w:t>
      </w:r>
      <w:r w:rsidRPr="00931144">
        <w:rPr>
          <w:lang w:eastAsia="en-US"/>
        </w:rPr>
        <w:t xml:space="preserve"> </w:t>
      </w:r>
      <w:r>
        <w:rPr>
          <w:lang w:eastAsia="en-US"/>
        </w:rPr>
        <w:t>(дочерний класс</w:t>
      </w:r>
      <w:r w:rsidRPr="00931144">
        <w:rPr>
          <w:lang w:eastAsia="en-US"/>
        </w:rPr>
        <w:t xml:space="preserve">). </w:t>
      </w:r>
      <w:r>
        <w:rPr>
          <w:lang w:eastAsia="en-US"/>
        </w:rPr>
        <w:t xml:space="preserve">Класс </w:t>
      </w:r>
      <w:r>
        <w:rPr>
          <w:lang w:val="en-US" w:eastAsia="en-US"/>
        </w:rPr>
        <w:t>Truck</w:t>
      </w:r>
      <w:r w:rsidRPr="00931144">
        <w:rPr>
          <w:lang w:eastAsia="en-US"/>
        </w:rPr>
        <w:t xml:space="preserve"> </w:t>
      </w:r>
      <w:r>
        <w:rPr>
          <w:lang w:eastAsia="en-US"/>
        </w:rPr>
        <w:t xml:space="preserve">заимствует все публичные методы класса </w:t>
      </w:r>
      <w:r>
        <w:rPr>
          <w:lang w:val="en-US" w:eastAsia="en-US"/>
        </w:rPr>
        <w:t>Car.</w:t>
      </w:r>
    </w:p>
    <w:p w:rsidR="00024577" w:rsidRDefault="00024577" w:rsidP="00024577">
      <w:pPr>
        <w:pStyle w:val="13"/>
      </w:pPr>
      <w:bookmarkStart w:id="4" w:name="_Toc198797434"/>
      <w:r>
        <w:lastRenderedPageBreak/>
        <w:t>Список литературы</w:t>
      </w:r>
      <w:bookmarkEnd w:id="4"/>
    </w:p>
    <w:p w:rsidR="009730AD" w:rsidRPr="00AE38ED" w:rsidRDefault="009730AD" w:rsidP="009730AD">
      <w:pPr>
        <w:pStyle w:val="a7"/>
        <w:numPr>
          <w:ilvl w:val="0"/>
          <w:numId w:val="19"/>
        </w:numPr>
        <w:ind w:left="1070"/>
        <w:rPr>
          <w:color w:val="auto"/>
          <w:szCs w:val="28"/>
          <w:lang w:eastAsia="en-US"/>
        </w:rPr>
      </w:pPr>
      <w:r w:rsidRPr="00AE38ED">
        <w:rPr>
          <w:color w:val="auto"/>
          <w:szCs w:val="28"/>
          <w:shd w:val="clear" w:color="auto" w:fill="FFFFFF"/>
        </w:rPr>
        <w:t>Кубенский, А. А. Функциональное программирование : учебник и практикум для академического бакалавриата / А. А. Кубенский. — М. : Издательство Юрайт, 2019. — 348 с</w:t>
      </w:r>
      <w:r w:rsidRPr="00AE38ED">
        <w:rPr>
          <w:color w:val="auto"/>
          <w:szCs w:val="28"/>
          <w:lang w:eastAsia="en-US"/>
        </w:rPr>
        <w:t>.</w:t>
      </w:r>
    </w:p>
    <w:p w:rsidR="009730AD" w:rsidRPr="00AE38ED" w:rsidRDefault="009730AD" w:rsidP="009730AD">
      <w:pPr>
        <w:pStyle w:val="a7"/>
        <w:numPr>
          <w:ilvl w:val="0"/>
          <w:numId w:val="19"/>
        </w:numPr>
        <w:ind w:left="1070"/>
        <w:rPr>
          <w:color w:val="3A3A3A"/>
          <w:szCs w:val="28"/>
          <w:shd w:val="clear" w:color="auto" w:fill="FFFFFF"/>
        </w:rPr>
      </w:pPr>
      <w:r w:rsidRPr="00AE38ED">
        <w:rPr>
          <w:color w:val="auto"/>
          <w:szCs w:val="28"/>
          <w:shd w:val="clear" w:color="auto" w:fill="FFFFFF"/>
        </w:rPr>
        <w:t>Трофимов, В. В. Основы алгоритмизации и программирования : учебник для СПО / В. В. Трофимов, Т. А. Павловская ; под ред. В. В. Трофимова. — М. : Издательство Юрайт, 2019. — 137 с</w:t>
      </w:r>
    </w:p>
    <w:p w:rsidR="00024577" w:rsidRPr="00024577" w:rsidRDefault="00024577" w:rsidP="009730AD">
      <w:pPr>
        <w:pStyle w:val="a7"/>
        <w:rPr>
          <w:lang w:eastAsia="en-US"/>
        </w:rPr>
      </w:pPr>
    </w:p>
    <w:sectPr w:rsidR="00024577" w:rsidRPr="00024577" w:rsidSect="00A23F39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851" w:right="73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775" w:rsidRDefault="001E0775" w:rsidP="00A77D0B">
      <w:r>
        <w:separator/>
      </w:r>
    </w:p>
  </w:endnote>
  <w:endnote w:type="continuationSeparator" w:id="0">
    <w:p w:rsidR="001E0775" w:rsidRDefault="001E0775" w:rsidP="00A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egoe U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614" w:rsidRDefault="00F7661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3563">
      <w:rPr>
        <w:noProof/>
      </w:rPr>
      <w:t>2</w:t>
    </w:r>
    <w:r>
      <w:fldChar w:fldCharType="end"/>
    </w:r>
  </w:p>
  <w:p w:rsidR="00B803D9" w:rsidRDefault="00B803D9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A03715" w:rsidRDefault="00B803D9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B803D9" w:rsidRPr="00A03715" w:rsidRDefault="00B803D9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 w:rsidP="00A23F39">
    <w:pPr>
      <w:framePr w:w="521" w:h="371" w:hRule="exact" w:wrap="around" w:vAnchor="text" w:hAnchor="page" w:x="11059" w:y="354"/>
      <w:jc w:val="center"/>
    </w:pPr>
    <w:r>
      <w:fldChar w:fldCharType="begin"/>
    </w:r>
    <w:r>
      <w:instrText xml:space="preserve">PAGE  </w:instrText>
    </w:r>
    <w:r>
      <w:fldChar w:fldCharType="separate"/>
    </w:r>
    <w:r w:rsidR="00CC180C">
      <w:rPr>
        <w:noProof/>
      </w:rPr>
      <w:t>3</w:t>
    </w:r>
    <w:r>
      <w:fldChar w:fldCharType="end"/>
    </w:r>
  </w:p>
  <w:p w:rsidR="00B803D9" w:rsidRPr="002D2620" w:rsidRDefault="00F76614" w:rsidP="00A23F39">
    <w:pPr>
      <w:framePr w:w="6176" w:h="811" w:hRule="exact" w:wrap="around" w:vAnchor="text" w:hAnchor="page" w:x="4852" w:y="-101"/>
      <w:spacing w:before="140"/>
      <w:jc w:val="center"/>
      <w:rPr>
        <w:rFonts w:ascii="Arial" w:hAnsi="Arial" w:cs="Arial"/>
        <w:sz w:val="44"/>
        <w:szCs w:val="44"/>
      </w:rPr>
    </w:pPr>
    <w:r>
      <w:rPr>
        <w:rFonts w:ascii="Arial" w:hAnsi="Arial" w:cs="Arial"/>
        <w:color w:val="000000" w:themeColor="text1"/>
        <w:sz w:val="44"/>
        <w:szCs w:val="44"/>
      </w:rPr>
      <w:t>3241.4</w:t>
    </w:r>
    <w:r w:rsidR="009B4FD3" w:rsidRPr="009B4FD3">
      <w:rPr>
        <w:rFonts w:ascii="Arial" w:hAnsi="Arial" w:cs="Arial"/>
        <w:color w:val="000000" w:themeColor="text1"/>
        <w:sz w:val="44"/>
        <w:szCs w:val="44"/>
      </w:rPr>
      <w:t>06</w:t>
    </w:r>
    <w:r w:rsidR="00CC180C">
      <w:rPr>
        <w:rFonts w:ascii="Arial" w:hAnsi="Arial" w:cs="Arial"/>
        <w:color w:val="000000" w:themeColor="text1"/>
        <w:sz w:val="44"/>
        <w:szCs w:val="44"/>
        <w:lang w:val="en-US"/>
      </w:rPr>
      <w:t>2</w:t>
    </w:r>
    <w:r w:rsidR="009B4FD3" w:rsidRPr="009B4FD3">
      <w:rPr>
        <w:rFonts w:ascii="Arial" w:hAnsi="Arial" w:cs="Arial"/>
        <w:color w:val="000000" w:themeColor="text1"/>
        <w:sz w:val="44"/>
        <w:szCs w:val="44"/>
        <w:lang w:val="en-US"/>
      </w:rPr>
      <w:t>1</w:t>
    </w:r>
    <w:r w:rsidR="00CC180C">
      <w:rPr>
        <w:rFonts w:ascii="Arial" w:hAnsi="Arial" w:cs="Arial"/>
        <w:color w:val="000000" w:themeColor="text1"/>
        <w:sz w:val="44"/>
        <w:szCs w:val="44"/>
        <w:lang w:val="en-US"/>
      </w:rPr>
      <w:t>5</w:t>
    </w:r>
    <w:bookmarkStart w:id="5" w:name="_GoBack"/>
    <w:bookmarkEnd w:id="5"/>
    <w:r w:rsidR="00B803D9" w:rsidRPr="002D2620">
      <w:rPr>
        <w:rFonts w:ascii="Arial" w:hAnsi="Arial" w:cs="Arial"/>
        <w:sz w:val="44"/>
        <w:szCs w:val="44"/>
      </w:rPr>
      <w:t>.000 ПЗ</w:t>
    </w:r>
  </w:p>
  <w:p w:rsidR="00B803D9" w:rsidRDefault="00B803D9" w:rsidP="005525DF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Pr="00A03715" w:rsidRDefault="002A69B7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2A69B7" w:rsidRPr="00A03715" w:rsidRDefault="002A69B7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2A69B7" w:rsidRPr="009B4FD3" w:rsidRDefault="00A23F39" w:rsidP="00E242B3">
    <w:pPr>
      <w:framePr w:w="2722" w:h="721" w:hRule="exact" w:wrap="around" w:vAnchor="page" w:hAnchor="page" w:x="8818" w:y="15707"/>
      <w:spacing w:before="40"/>
      <w:jc w:val="center"/>
      <w:rPr>
        <w:rFonts w:ascii="GOST type B" w:hAnsi="GOST type B" w:cs="Arial"/>
        <w:i/>
        <w:sz w:val="32"/>
      </w:rPr>
    </w:pPr>
    <w:r w:rsidRPr="009B4FD3">
      <w:rPr>
        <w:rFonts w:ascii="GOST type B" w:hAnsi="GOST type B" w:cs="Arial"/>
        <w:i/>
        <w:color w:val="000000" w:themeColor="text1"/>
        <w:sz w:val="32"/>
      </w:rPr>
      <w:t>УУНиТ</w:t>
    </w:r>
    <w:r w:rsidRPr="009B4FD3">
      <w:rPr>
        <w:rFonts w:ascii="GOST type B" w:hAnsi="GOST type B" w:cs="Arial"/>
        <w:i/>
        <w:color w:val="000000" w:themeColor="text1"/>
        <w:sz w:val="32"/>
      </w:rPr>
      <w:br/>
    </w:r>
    <w:r w:rsidR="009B4FD3" w:rsidRPr="009B4FD3">
      <w:rPr>
        <w:rFonts w:ascii="GOST type B" w:hAnsi="GOST type B" w:cs="Arial"/>
        <w:i/>
        <w:color w:val="000000" w:themeColor="text1"/>
        <w:sz w:val="32"/>
      </w:rPr>
      <w:t>ИСТ-АДМО-202Б</w:t>
    </w:r>
  </w:p>
  <w:p w:rsidR="002A69B7" w:rsidRDefault="002A69B7">
    <w:pPr>
      <w:pStyle w:val="ae"/>
    </w:pPr>
  </w:p>
  <w:p w:rsidR="002A69B7" w:rsidRDefault="002A69B7">
    <w:pPr>
      <w:pStyle w:val="ae"/>
    </w:pPr>
  </w:p>
  <w:p w:rsidR="008F0903" w:rsidRPr="00EB5176" w:rsidRDefault="00F76614" w:rsidP="00E242B3">
    <w:pPr>
      <w:framePr w:w="6667" w:h="775" w:hRule="exact" w:wrap="around" w:vAnchor="page" w:hAnchor="page" w:x="4866" w:y="14292"/>
      <w:spacing w:before="120"/>
      <w:jc w:val="center"/>
      <w:rPr>
        <w:rFonts w:ascii="Arial" w:hAnsi="Arial" w:cs="Arial"/>
        <w:sz w:val="44"/>
        <w:szCs w:val="44"/>
      </w:rPr>
    </w:pPr>
    <w:r>
      <w:rPr>
        <w:rFonts w:ascii="Arial" w:hAnsi="Arial" w:cs="Arial"/>
        <w:color w:val="000000" w:themeColor="text1"/>
        <w:sz w:val="48"/>
        <w:szCs w:val="48"/>
      </w:rPr>
      <w:t>3241.4</w:t>
    </w:r>
    <w:r w:rsidR="009B4FD3" w:rsidRPr="009B4FD3">
      <w:rPr>
        <w:rFonts w:ascii="Arial" w:hAnsi="Arial" w:cs="Arial"/>
        <w:color w:val="000000" w:themeColor="text1"/>
        <w:sz w:val="48"/>
        <w:szCs w:val="48"/>
      </w:rPr>
      <w:t>06</w:t>
    </w:r>
    <w:r w:rsidR="00D11529">
      <w:rPr>
        <w:rFonts w:ascii="Arial" w:hAnsi="Arial" w:cs="Arial"/>
        <w:color w:val="000000" w:themeColor="text1"/>
        <w:sz w:val="48"/>
        <w:szCs w:val="48"/>
      </w:rPr>
      <w:t>215</w:t>
    </w:r>
    <w:r w:rsidR="009B4FD3" w:rsidRPr="009B4FD3">
      <w:rPr>
        <w:rFonts w:ascii="Arial" w:hAnsi="Arial" w:cs="Arial"/>
        <w:color w:val="000000" w:themeColor="text1"/>
        <w:sz w:val="48"/>
        <w:szCs w:val="48"/>
      </w:rPr>
      <w:t>.</w:t>
    </w:r>
    <w:r w:rsidR="008F0903" w:rsidRPr="008F0903">
      <w:rPr>
        <w:rFonts w:ascii="Arial" w:hAnsi="Arial" w:cs="Arial"/>
        <w:sz w:val="48"/>
        <w:szCs w:val="44"/>
      </w:rPr>
      <w:t>000 ПЗ</w:t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Pr="00A03715" w:rsidRDefault="001F4ACD" w:rsidP="00E242B3">
    <w:pPr>
      <w:framePr w:w="500" w:h="251" w:hRule="exact" w:wrap="around" w:vAnchor="page" w:hAnchor="page" w:x="4280" w:y="15140"/>
      <w:spacing w:before="20"/>
      <w:rPr>
        <w:rFonts w:ascii="GOST type B" w:hAnsi="GOST type B" w:cs="Arial"/>
        <w:i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22.05</w:t>
    </w:r>
  </w:p>
  <w:p w:rsidR="002A69B7" w:rsidRPr="001F4ACD" w:rsidRDefault="001F4ACD" w:rsidP="00A23F39">
    <w:pPr>
      <w:framePr w:w="2069" w:h="278" w:hRule="exact" w:wrap="around" w:vAnchor="page" w:hAnchor="page" w:x="2133" w:y="15124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Орлов К.О.</w:t>
    </w:r>
  </w:p>
  <w:p w:rsidR="008F0903" w:rsidRPr="001F4ACD" w:rsidRDefault="00D11529" w:rsidP="00E242B3">
    <w:pPr>
      <w:framePr w:w="3797" w:h="1332" w:hRule="exact" w:wrap="around" w:vAnchor="page" w:hAnchor="page" w:x="4943" w:y="15138"/>
      <w:rPr>
        <w:rFonts w:ascii="GOST type B" w:hAnsi="GOST type B" w:cs="Arial"/>
        <w:i/>
      </w:rPr>
    </w:pPr>
    <w:r>
      <w:rPr>
        <w:rFonts w:ascii="GOST type B" w:hAnsi="GOST type B" w:cs="Arial"/>
        <w:i/>
        <w:color w:val="000000" w:themeColor="text1"/>
      </w:rPr>
      <w:t>Наследование</w:t>
    </w:r>
  </w:p>
  <w:p w:rsidR="002A69B7" w:rsidRDefault="002A69B7">
    <w:pPr>
      <w:pStyle w:val="ae"/>
    </w:pPr>
  </w:p>
  <w:p w:rsidR="008F0903" w:rsidRPr="001F4ACD" w:rsidRDefault="001F4ACD" w:rsidP="00A23F39">
    <w:pPr>
      <w:framePr w:w="2076" w:h="263" w:hRule="exact" w:wrap="around" w:vAnchor="page" w:hAnchor="page" w:x="2126" w:y="15417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Трубин В.Д.</w:t>
    </w:r>
  </w:p>
  <w:p w:rsidR="008F0903" w:rsidRPr="00B639DE" w:rsidRDefault="008F0903" w:rsidP="00A23F39">
    <w:pPr>
      <w:framePr w:w="818" w:h="261" w:hRule="exact" w:wrap="around" w:vAnchor="page" w:hAnchor="page" w:x="9641" w:y="15418"/>
      <w:jc w:val="center"/>
      <w:rPr>
        <w:sz w:val="20"/>
      </w:rPr>
    </w:pPr>
    <w:r w:rsidRPr="00B639DE">
      <w:rPr>
        <w:sz w:val="20"/>
      </w:rPr>
      <w:fldChar w:fldCharType="begin"/>
    </w:r>
    <w:r w:rsidRPr="00B639DE">
      <w:rPr>
        <w:sz w:val="20"/>
      </w:rPr>
      <w:instrText>PAGE   \* MERGEFORMAT</w:instrText>
    </w:r>
    <w:r w:rsidRPr="00B639DE">
      <w:rPr>
        <w:sz w:val="20"/>
      </w:rPr>
      <w:fldChar w:fldCharType="separate"/>
    </w:r>
    <w:r w:rsidR="00CC180C">
      <w:rPr>
        <w:noProof/>
        <w:sz w:val="20"/>
      </w:rPr>
      <w:t>2</w:t>
    </w:r>
    <w:r w:rsidRPr="00B639DE">
      <w:rPr>
        <w:sz w:val="20"/>
      </w:rPr>
      <w:fldChar w:fldCharType="end"/>
    </w:r>
  </w:p>
  <w:p w:rsidR="008F0903" w:rsidRPr="00B639DE" w:rsidRDefault="008F0903" w:rsidP="00A23F39">
    <w:pPr>
      <w:framePr w:w="1074" w:h="251" w:hRule="exact" w:wrap="around" w:vAnchor="page" w:hAnchor="page" w:x="10488" w:y="15431"/>
      <w:jc w:val="center"/>
      <w:rPr>
        <w:sz w:val="20"/>
      </w:rPr>
    </w:pPr>
    <w:r w:rsidRPr="00B639DE">
      <w:rPr>
        <w:bCs/>
        <w:sz w:val="20"/>
      </w:rPr>
      <w:fldChar w:fldCharType="begin"/>
    </w:r>
    <w:r w:rsidRPr="00B639DE">
      <w:rPr>
        <w:bCs/>
        <w:sz w:val="20"/>
      </w:rPr>
      <w:instrText>NUMPAGES  \* Arabic  \* MERGEFORMAT</w:instrText>
    </w:r>
    <w:r w:rsidRPr="00B639DE">
      <w:rPr>
        <w:bCs/>
        <w:sz w:val="20"/>
      </w:rPr>
      <w:fldChar w:fldCharType="separate"/>
    </w:r>
    <w:r w:rsidR="00CC180C">
      <w:rPr>
        <w:bCs/>
        <w:noProof/>
        <w:sz w:val="20"/>
      </w:rPr>
      <w:t>13</w:t>
    </w:r>
    <w:r w:rsidRPr="00B639DE">
      <w:rPr>
        <w:bCs/>
        <w:sz w:val="20"/>
      </w:rPr>
      <w:fldChar w:fldCharType="end"/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Default="002A69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775" w:rsidRDefault="001E0775" w:rsidP="00A77D0B">
      <w:r>
        <w:separator/>
      </w:r>
    </w:p>
  </w:footnote>
  <w:footnote w:type="continuationSeparator" w:id="0">
    <w:p w:rsidR="001E0775" w:rsidRDefault="001E0775" w:rsidP="00A7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614" w:rsidRDefault="00F7661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614" w:rsidRDefault="00F76614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Default="006D0F42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897467" y="448733"/>
          <wp:positionH relativeFrom="page">
            <wp:posOffset>252095</wp:posOffset>
          </wp:positionH>
          <wp:positionV relativeFrom="page">
            <wp:align>center</wp:align>
          </wp:positionV>
          <wp:extent cx="7092000" cy="10332000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Форма 4.1.2-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2A69B7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Форма 2Б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FE3963" w:rsidRDefault="002A69B7">
    <w:pPr>
      <w:pStyle w:val="ac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Форма 2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664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D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A57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5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40E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27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21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E2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2C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5329"/>
    <w:multiLevelType w:val="hybridMultilevel"/>
    <w:tmpl w:val="41583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C22C71"/>
    <w:multiLevelType w:val="hybridMultilevel"/>
    <w:tmpl w:val="735E8204"/>
    <w:lvl w:ilvl="0" w:tplc="D9926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430587E"/>
    <w:multiLevelType w:val="hybridMultilevel"/>
    <w:tmpl w:val="6A7EB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6AF0DF0"/>
    <w:multiLevelType w:val="hybridMultilevel"/>
    <w:tmpl w:val="8680780E"/>
    <w:lvl w:ilvl="0" w:tplc="39AE2CE0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4" w15:restartNumberingAfterBreak="0">
    <w:nsid w:val="085441A1"/>
    <w:multiLevelType w:val="multilevel"/>
    <w:tmpl w:val="E52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263A1E"/>
    <w:multiLevelType w:val="hybridMultilevel"/>
    <w:tmpl w:val="64D60048"/>
    <w:lvl w:ilvl="0" w:tplc="92AE8672">
      <w:start w:val="1"/>
      <w:numFmt w:val="decimal"/>
      <w:pStyle w:val="a0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7B3263"/>
    <w:multiLevelType w:val="multilevel"/>
    <w:tmpl w:val="8F7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0C6D2F"/>
    <w:multiLevelType w:val="hybridMultilevel"/>
    <w:tmpl w:val="A4A86C22"/>
    <w:lvl w:ilvl="0" w:tplc="AD40F8C0">
      <w:start w:val="1"/>
      <w:numFmt w:val="bullet"/>
      <w:pStyle w:val="a1"/>
      <w:lvlText w:val=""/>
      <w:lvlJc w:val="left"/>
      <w:pPr>
        <w:ind w:left="18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4081" w:hanging="360"/>
      </w:pPr>
      <w:rPr>
        <w:rFonts w:ascii="Wingdings" w:hAnsi="Wingdings" w:hint="default"/>
      </w:rPr>
    </w:lvl>
  </w:abstractNum>
  <w:abstractNum w:abstractNumId="18" w15:restartNumberingAfterBreak="0">
    <w:nsid w:val="0E726CC1"/>
    <w:multiLevelType w:val="hybridMultilevel"/>
    <w:tmpl w:val="4756FB72"/>
    <w:lvl w:ilvl="0" w:tplc="FF809F58">
      <w:start w:val="1"/>
      <w:numFmt w:val="decimal"/>
      <w:pStyle w:val="a2"/>
      <w:lvlText w:val="(%1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8178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6820DF"/>
    <w:multiLevelType w:val="hybridMultilevel"/>
    <w:tmpl w:val="23C6E51A"/>
    <w:lvl w:ilvl="0" w:tplc="3D2896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17E72830"/>
    <w:multiLevelType w:val="hybridMultilevel"/>
    <w:tmpl w:val="E67CA420"/>
    <w:lvl w:ilvl="0" w:tplc="CF84A1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192F534F"/>
    <w:multiLevelType w:val="hybridMultilevel"/>
    <w:tmpl w:val="E9C82134"/>
    <w:lvl w:ilvl="0" w:tplc="36246354">
      <w:start w:val="1"/>
      <w:numFmt w:val="decimal"/>
      <w:pStyle w:val="1"/>
      <w:suff w:val="space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1C6A5733"/>
    <w:multiLevelType w:val="hybridMultilevel"/>
    <w:tmpl w:val="735E8204"/>
    <w:lvl w:ilvl="0" w:tplc="D9926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CB275B6"/>
    <w:multiLevelType w:val="hybridMultilevel"/>
    <w:tmpl w:val="735E8204"/>
    <w:lvl w:ilvl="0" w:tplc="D9926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ED14BEE"/>
    <w:multiLevelType w:val="multilevel"/>
    <w:tmpl w:val="564C285C"/>
    <w:lvl w:ilvl="0">
      <w:start w:val="1"/>
      <w:numFmt w:val="decimal"/>
      <w:pStyle w:val="10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6" w15:restartNumberingAfterBreak="0">
    <w:nsid w:val="336B5430"/>
    <w:multiLevelType w:val="hybridMultilevel"/>
    <w:tmpl w:val="FD1E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E7F3E3D"/>
    <w:multiLevelType w:val="hybridMultilevel"/>
    <w:tmpl w:val="98A8D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EEE6598"/>
    <w:multiLevelType w:val="multilevel"/>
    <w:tmpl w:val="82B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176849"/>
    <w:multiLevelType w:val="hybridMultilevel"/>
    <w:tmpl w:val="230CF9E8"/>
    <w:lvl w:ilvl="0" w:tplc="BE348210">
      <w:start w:val="1"/>
      <w:numFmt w:val="decimal"/>
      <w:pStyle w:val="a3"/>
      <w:lvlText w:val="Таблица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7926079"/>
    <w:multiLevelType w:val="hybridMultilevel"/>
    <w:tmpl w:val="F7A0720E"/>
    <w:lvl w:ilvl="0" w:tplc="8ACE9D8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48B91E2B"/>
    <w:multiLevelType w:val="multilevel"/>
    <w:tmpl w:val="085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D601FF"/>
    <w:multiLevelType w:val="multilevel"/>
    <w:tmpl w:val="680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934392"/>
    <w:multiLevelType w:val="hybridMultilevel"/>
    <w:tmpl w:val="F70293A4"/>
    <w:lvl w:ilvl="0" w:tplc="FA2C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F704D78"/>
    <w:multiLevelType w:val="hybridMultilevel"/>
    <w:tmpl w:val="0CDC9F2C"/>
    <w:lvl w:ilvl="0" w:tplc="F5242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2387D0D"/>
    <w:multiLevelType w:val="multilevel"/>
    <w:tmpl w:val="77F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0D1D2B"/>
    <w:multiLevelType w:val="hybridMultilevel"/>
    <w:tmpl w:val="4CBE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6B93038"/>
    <w:multiLevelType w:val="hybridMultilevel"/>
    <w:tmpl w:val="260ABD56"/>
    <w:lvl w:ilvl="0" w:tplc="6090E4F4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0DC236A"/>
    <w:multiLevelType w:val="multilevel"/>
    <w:tmpl w:val="A608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886E87"/>
    <w:multiLevelType w:val="multilevel"/>
    <w:tmpl w:val="E302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2978D5"/>
    <w:multiLevelType w:val="hybridMultilevel"/>
    <w:tmpl w:val="CCCE7AAE"/>
    <w:lvl w:ilvl="0" w:tplc="D37E062A">
      <w:start w:val="1"/>
      <w:numFmt w:val="decimal"/>
      <w:pStyle w:val="a4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B042D7"/>
    <w:multiLevelType w:val="multilevel"/>
    <w:tmpl w:val="EAD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920919"/>
    <w:multiLevelType w:val="multilevel"/>
    <w:tmpl w:val="8C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785521"/>
    <w:multiLevelType w:val="hybridMultilevel"/>
    <w:tmpl w:val="1A24256A"/>
    <w:lvl w:ilvl="0" w:tplc="CF84A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A03221"/>
    <w:multiLevelType w:val="hybridMultilevel"/>
    <w:tmpl w:val="ADE6E082"/>
    <w:lvl w:ilvl="0" w:tplc="9F0C1BF8">
      <w:start w:val="1"/>
      <w:numFmt w:val="decimal"/>
      <w:pStyle w:val="a5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345AC9"/>
    <w:multiLevelType w:val="multilevel"/>
    <w:tmpl w:val="291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2B0F3A"/>
    <w:multiLevelType w:val="hybridMultilevel"/>
    <w:tmpl w:val="F6D6F51A"/>
    <w:lvl w:ilvl="0" w:tplc="6090E4F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7" w15:restartNumberingAfterBreak="0">
    <w:nsid w:val="7AE60F44"/>
    <w:multiLevelType w:val="hybridMultilevel"/>
    <w:tmpl w:val="CC60013E"/>
    <w:lvl w:ilvl="0" w:tplc="CF84A19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21"/>
  </w:num>
  <w:num w:numId="4">
    <w:abstractNumId w:val="46"/>
  </w:num>
  <w:num w:numId="5">
    <w:abstractNumId w:val="37"/>
  </w:num>
  <w:num w:numId="6">
    <w:abstractNumId w:val="47"/>
  </w:num>
  <w:num w:numId="7">
    <w:abstractNumId w:val="17"/>
  </w:num>
  <w:num w:numId="8">
    <w:abstractNumId w:val="20"/>
  </w:num>
  <w:num w:numId="9">
    <w:abstractNumId w:val="30"/>
  </w:num>
  <w:num w:numId="10">
    <w:abstractNumId w:val="19"/>
  </w:num>
  <w:num w:numId="11">
    <w:abstractNumId w:val="44"/>
  </w:num>
  <w:num w:numId="12">
    <w:abstractNumId w:val="43"/>
  </w:num>
  <w:num w:numId="13">
    <w:abstractNumId w:val="18"/>
  </w:num>
  <w:num w:numId="14">
    <w:abstractNumId w:val="40"/>
  </w:num>
  <w:num w:numId="15">
    <w:abstractNumId w:val="15"/>
  </w:num>
  <w:num w:numId="16">
    <w:abstractNumId w:val="22"/>
  </w:num>
  <w:num w:numId="17">
    <w:abstractNumId w:val="29"/>
  </w:num>
  <w:num w:numId="18">
    <w:abstractNumId w:val="33"/>
  </w:num>
  <w:num w:numId="19">
    <w:abstractNumId w:val="34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5"/>
  </w:num>
  <w:num w:numId="31">
    <w:abstractNumId w:val="16"/>
  </w:num>
  <w:num w:numId="32">
    <w:abstractNumId w:val="45"/>
  </w:num>
  <w:num w:numId="33">
    <w:abstractNumId w:val="42"/>
  </w:num>
  <w:num w:numId="34">
    <w:abstractNumId w:val="31"/>
  </w:num>
  <w:num w:numId="35">
    <w:abstractNumId w:val="38"/>
  </w:num>
  <w:num w:numId="36">
    <w:abstractNumId w:val="14"/>
  </w:num>
  <w:num w:numId="37">
    <w:abstractNumId w:val="28"/>
  </w:num>
  <w:num w:numId="38">
    <w:abstractNumId w:val="41"/>
  </w:num>
  <w:num w:numId="39">
    <w:abstractNumId w:val="39"/>
  </w:num>
  <w:num w:numId="40">
    <w:abstractNumId w:val="32"/>
  </w:num>
  <w:num w:numId="41">
    <w:abstractNumId w:val="10"/>
  </w:num>
  <w:num w:numId="42">
    <w:abstractNumId w:val="26"/>
  </w:num>
  <w:num w:numId="43">
    <w:abstractNumId w:val="36"/>
  </w:num>
  <w:num w:numId="44">
    <w:abstractNumId w:val="27"/>
  </w:num>
  <w:num w:numId="45">
    <w:abstractNumId w:val="12"/>
  </w:num>
  <w:num w:numId="46">
    <w:abstractNumId w:val="11"/>
  </w:num>
  <w:num w:numId="47">
    <w:abstractNumId w:val="23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CD"/>
    <w:rsid w:val="00001761"/>
    <w:rsid w:val="000162A5"/>
    <w:rsid w:val="00023B3E"/>
    <w:rsid w:val="00024577"/>
    <w:rsid w:val="00036F50"/>
    <w:rsid w:val="0004764C"/>
    <w:rsid w:val="00053F26"/>
    <w:rsid w:val="00066C9A"/>
    <w:rsid w:val="00093563"/>
    <w:rsid w:val="000C1C0B"/>
    <w:rsid w:val="000D316A"/>
    <w:rsid w:val="00117B43"/>
    <w:rsid w:val="001211B9"/>
    <w:rsid w:val="001562B3"/>
    <w:rsid w:val="00156732"/>
    <w:rsid w:val="00157FBD"/>
    <w:rsid w:val="00172D86"/>
    <w:rsid w:val="001812D3"/>
    <w:rsid w:val="001A39DB"/>
    <w:rsid w:val="001C6307"/>
    <w:rsid w:val="001E0775"/>
    <w:rsid w:val="001F4ACD"/>
    <w:rsid w:val="00242314"/>
    <w:rsid w:val="00264D61"/>
    <w:rsid w:val="00265155"/>
    <w:rsid w:val="0027615E"/>
    <w:rsid w:val="00276CFD"/>
    <w:rsid w:val="002841BC"/>
    <w:rsid w:val="002A69B7"/>
    <w:rsid w:val="002B5610"/>
    <w:rsid w:val="002D3105"/>
    <w:rsid w:val="002E4E17"/>
    <w:rsid w:val="002E5B7A"/>
    <w:rsid w:val="00361F0B"/>
    <w:rsid w:val="00364BA8"/>
    <w:rsid w:val="00365BEF"/>
    <w:rsid w:val="003A64B7"/>
    <w:rsid w:val="003B5E7A"/>
    <w:rsid w:val="003F2560"/>
    <w:rsid w:val="00411DE8"/>
    <w:rsid w:val="00425EF6"/>
    <w:rsid w:val="004346CC"/>
    <w:rsid w:val="00451BC3"/>
    <w:rsid w:val="00465260"/>
    <w:rsid w:val="004666B8"/>
    <w:rsid w:val="004A4077"/>
    <w:rsid w:val="004B2E22"/>
    <w:rsid w:val="004C3843"/>
    <w:rsid w:val="004C7438"/>
    <w:rsid w:val="00502126"/>
    <w:rsid w:val="00504236"/>
    <w:rsid w:val="00507513"/>
    <w:rsid w:val="00532956"/>
    <w:rsid w:val="005354D8"/>
    <w:rsid w:val="00537394"/>
    <w:rsid w:val="005525DF"/>
    <w:rsid w:val="00565D44"/>
    <w:rsid w:val="0057136B"/>
    <w:rsid w:val="0057782D"/>
    <w:rsid w:val="005C55E9"/>
    <w:rsid w:val="005C7E55"/>
    <w:rsid w:val="005F7484"/>
    <w:rsid w:val="00626F4C"/>
    <w:rsid w:val="00633B11"/>
    <w:rsid w:val="00633BDF"/>
    <w:rsid w:val="00642077"/>
    <w:rsid w:val="006711F4"/>
    <w:rsid w:val="006B1CA2"/>
    <w:rsid w:val="006D0F42"/>
    <w:rsid w:val="006E5CB5"/>
    <w:rsid w:val="006F0DA5"/>
    <w:rsid w:val="00705105"/>
    <w:rsid w:val="007736BD"/>
    <w:rsid w:val="00774531"/>
    <w:rsid w:val="00782C30"/>
    <w:rsid w:val="00794C44"/>
    <w:rsid w:val="007A3AF9"/>
    <w:rsid w:val="007A45DD"/>
    <w:rsid w:val="007A6BFC"/>
    <w:rsid w:val="007B5B64"/>
    <w:rsid w:val="00814220"/>
    <w:rsid w:val="00831CA7"/>
    <w:rsid w:val="00850C6B"/>
    <w:rsid w:val="008529CB"/>
    <w:rsid w:val="00861895"/>
    <w:rsid w:val="008D5C56"/>
    <w:rsid w:val="008F0903"/>
    <w:rsid w:val="009059E9"/>
    <w:rsid w:val="00911343"/>
    <w:rsid w:val="009176F3"/>
    <w:rsid w:val="00931144"/>
    <w:rsid w:val="00931F23"/>
    <w:rsid w:val="009426C1"/>
    <w:rsid w:val="009730AD"/>
    <w:rsid w:val="0098180E"/>
    <w:rsid w:val="00987CA4"/>
    <w:rsid w:val="009969BE"/>
    <w:rsid w:val="009A0654"/>
    <w:rsid w:val="009B4FD3"/>
    <w:rsid w:val="009D4720"/>
    <w:rsid w:val="009F7935"/>
    <w:rsid w:val="00A03715"/>
    <w:rsid w:val="00A20188"/>
    <w:rsid w:val="00A23E15"/>
    <w:rsid w:val="00A23F39"/>
    <w:rsid w:val="00A55171"/>
    <w:rsid w:val="00A616FE"/>
    <w:rsid w:val="00A729DA"/>
    <w:rsid w:val="00A77D0B"/>
    <w:rsid w:val="00A93DAC"/>
    <w:rsid w:val="00AC42FE"/>
    <w:rsid w:val="00AD5F05"/>
    <w:rsid w:val="00AF3B94"/>
    <w:rsid w:val="00B24C01"/>
    <w:rsid w:val="00B50110"/>
    <w:rsid w:val="00B639DE"/>
    <w:rsid w:val="00B73465"/>
    <w:rsid w:val="00B803D9"/>
    <w:rsid w:val="00BA06B2"/>
    <w:rsid w:val="00BB11C1"/>
    <w:rsid w:val="00BC1085"/>
    <w:rsid w:val="00BE397B"/>
    <w:rsid w:val="00C0519A"/>
    <w:rsid w:val="00C06AFC"/>
    <w:rsid w:val="00C17406"/>
    <w:rsid w:val="00C236CF"/>
    <w:rsid w:val="00C24475"/>
    <w:rsid w:val="00C42C45"/>
    <w:rsid w:val="00C44876"/>
    <w:rsid w:val="00C50B30"/>
    <w:rsid w:val="00CB3D2F"/>
    <w:rsid w:val="00CC180C"/>
    <w:rsid w:val="00CD4F13"/>
    <w:rsid w:val="00CE7F88"/>
    <w:rsid w:val="00CF5792"/>
    <w:rsid w:val="00CF633F"/>
    <w:rsid w:val="00D04AFC"/>
    <w:rsid w:val="00D11529"/>
    <w:rsid w:val="00D26A76"/>
    <w:rsid w:val="00D61FD4"/>
    <w:rsid w:val="00D936AE"/>
    <w:rsid w:val="00D97B19"/>
    <w:rsid w:val="00DC3AF0"/>
    <w:rsid w:val="00DF629C"/>
    <w:rsid w:val="00E2240F"/>
    <w:rsid w:val="00E242B3"/>
    <w:rsid w:val="00E31580"/>
    <w:rsid w:val="00E316C5"/>
    <w:rsid w:val="00E321D1"/>
    <w:rsid w:val="00E3384F"/>
    <w:rsid w:val="00E36C30"/>
    <w:rsid w:val="00E4328D"/>
    <w:rsid w:val="00EA2DF8"/>
    <w:rsid w:val="00EB507E"/>
    <w:rsid w:val="00EB5176"/>
    <w:rsid w:val="00ED366B"/>
    <w:rsid w:val="00ED3C81"/>
    <w:rsid w:val="00EE2DDF"/>
    <w:rsid w:val="00EE3080"/>
    <w:rsid w:val="00F2040E"/>
    <w:rsid w:val="00F272D9"/>
    <w:rsid w:val="00F53D1F"/>
    <w:rsid w:val="00F61BC6"/>
    <w:rsid w:val="00F70A56"/>
    <w:rsid w:val="00F76614"/>
    <w:rsid w:val="00FB1A8F"/>
    <w:rsid w:val="00FB1BAE"/>
    <w:rsid w:val="00FC7E90"/>
    <w:rsid w:val="00FE2371"/>
    <w:rsid w:val="00FE3963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84D5A"/>
  <w15:chartTrackingRefBased/>
  <w15:docId w15:val="{28E7D309-2920-4AA9-8594-6036895E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qFormat/>
    <w:rsid w:val="008F0903"/>
  </w:style>
  <w:style w:type="paragraph" w:styleId="10">
    <w:name w:val="heading 1"/>
    <w:basedOn w:val="a6"/>
    <w:next w:val="a7"/>
    <w:link w:val="11"/>
    <w:qFormat/>
    <w:rsid w:val="00C06AFC"/>
    <w:pPr>
      <w:keepNext/>
      <w:pageBreakBefore/>
      <w:numPr>
        <w:numId w:val="2"/>
      </w:numPr>
      <w:tabs>
        <w:tab w:val="clear" w:pos="1283"/>
        <w:tab w:val="num" w:pos="1134"/>
      </w:tabs>
      <w:suppressAutoHyphens/>
      <w:spacing w:after="400"/>
      <w:ind w:left="0" w:firstLine="709"/>
      <w:outlineLvl w:val="0"/>
    </w:pPr>
    <w:rPr>
      <w:rFonts w:cs="Arial"/>
      <w:b/>
      <w:bCs/>
      <w:kern w:val="32"/>
    </w:rPr>
  </w:style>
  <w:style w:type="paragraph" w:styleId="2">
    <w:name w:val="heading 2"/>
    <w:basedOn w:val="a6"/>
    <w:next w:val="a7"/>
    <w:link w:val="20"/>
    <w:qFormat/>
    <w:rsid w:val="00C06AFC"/>
    <w:pPr>
      <w:keepNext/>
      <w:numPr>
        <w:ilvl w:val="1"/>
        <w:numId w:val="2"/>
      </w:numPr>
      <w:tabs>
        <w:tab w:val="left" w:pos="1276"/>
        <w:tab w:val="left" w:pos="1560"/>
        <w:tab w:val="left" w:pos="1701"/>
        <w:tab w:val="left" w:pos="1843"/>
        <w:tab w:val="left" w:pos="1985"/>
      </w:tabs>
      <w:suppressAutoHyphens/>
      <w:spacing w:before="200" w:after="100"/>
      <w:ind w:left="0" w:firstLine="709"/>
      <w:outlineLvl w:val="1"/>
    </w:pPr>
    <w:rPr>
      <w:rFonts w:cs="Arial"/>
      <w:b/>
      <w:bCs/>
      <w:iCs/>
    </w:rPr>
  </w:style>
  <w:style w:type="paragraph" w:styleId="3">
    <w:name w:val="heading 3"/>
    <w:basedOn w:val="a6"/>
    <w:next w:val="a7"/>
    <w:link w:val="30"/>
    <w:qFormat/>
    <w:rsid w:val="00465260"/>
    <w:pPr>
      <w:keepNext/>
      <w:numPr>
        <w:ilvl w:val="2"/>
        <w:numId w:val="2"/>
      </w:numPr>
      <w:tabs>
        <w:tab w:val="clear" w:pos="1571"/>
        <w:tab w:val="num" w:pos="1276"/>
        <w:tab w:val="left" w:pos="1418"/>
        <w:tab w:val="left" w:pos="1560"/>
        <w:tab w:val="left" w:pos="1701"/>
        <w:tab w:val="left" w:pos="1843"/>
      </w:tabs>
      <w:suppressAutoHyphens/>
      <w:spacing w:before="200" w:after="100"/>
      <w:ind w:left="0" w:firstLine="709"/>
      <w:outlineLvl w:val="2"/>
    </w:pPr>
    <w:rPr>
      <w:rFonts w:cs="Arial"/>
      <w:b/>
      <w:bCs/>
      <w:szCs w:val="26"/>
    </w:rPr>
  </w:style>
  <w:style w:type="paragraph" w:styleId="4">
    <w:name w:val="heading 4"/>
    <w:basedOn w:val="a6"/>
    <w:next w:val="a6"/>
    <w:link w:val="40"/>
    <w:uiPriority w:val="9"/>
    <w:semiHidden/>
    <w:rsid w:val="001F4A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rsid w:val="00C06AFC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rsid w:val="00C06AFC"/>
    <w:rPr>
      <w:rFonts w:ascii="Times New Roman" w:eastAsia="Times New Roman" w:hAnsi="Times New Roman" w:cs="Arial"/>
      <w:b/>
      <w:bCs/>
      <w:iCs/>
      <w:color w:val="000000" w:themeColor="text1"/>
      <w:sz w:val="24"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465260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customStyle="1" w:styleId="a7">
    <w:name w:val="Текст ПЗ"/>
    <w:rsid w:val="00C06AFC"/>
    <w:pPr>
      <w:spacing w:line="36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rsid w:val="00B639DE"/>
    <w:pPr>
      <w:tabs>
        <w:tab w:val="left" w:pos="284"/>
        <w:tab w:val="left" w:pos="426"/>
        <w:tab w:val="left" w:pos="567"/>
        <w:tab w:val="left" w:pos="709"/>
        <w:tab w:val="left" w:pos="851"/>
        <w:tab w:val="right" w:leader="dot" w:pos="9762"/>
      </w:tabs>
      <w:spacing w:before="120"/>
      <w:ind w:right="-28"/>
    </w:pPr>
    <w:rPr>
      <w:b/>
      <w:noProof/>
    </w:rPr>
  </w:style>
  <w:style w:type="paragraph" w:styleId="21">
    <w:name w:val="toc 2"/>
    <w:basedOn w:val="a6"/>
    <w:next w:val="a6"/>
    <w:autoRedefine/>
    <w:uiPriority w:val="39"/>
    <w:rsid w:val="00B639DE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780"/>
      </w:tabs>
    </w:pPr>
  </w:style>
  <w:style w:type="character" w:styleId="ab">
    <w:name w:val="Hyperlink"/>
    <w:uiPriority w:val="99"/>
    <w:rsid w:val="00A77D0B"/>
    <w:rPr>
      <w:color w:val="0000FF"/>
      <w:u w:val="single"/>
    </w:rPr>
  </w:style>
  <w:style w:type="paragraph" w:styleId="ac">
    <w:name w:val="header"/>
    <w:basedOn w:val="a6"/>
    <w:link w:val="ad"/>
    <w:semiHidden/>
    <w:rsid w:val="00A77D0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character" w:customStyle="1" w:styleId="ad">
    <w:name w:val="Верхний колонтитул Знак"/>
    <w:basedOn w:val="a8"/>
    <w:link w:val="ac"/>
    <w:semiHidden/>
    <w:rsid w:val="00A77D0B"/>
    <w:rPr>
      <w:rFonts w:ascii="Arial" w:eastAsia="Times New Roman" w:hAnsi="Arial" w:cs="Times New Roman"/>
      <w:b/>
      <w:spacing w:val="-20"/>
      <w:sz w:val="24"/>
      <w:szCs w:val="20"/>
      <w:lang w:val="en-US" w:eastAsia="ru-RU"/>
    </w:rPr>
  </w:style>
  <w:style w:type="paragraph" w:styleId="a">
    <w:name w:val="Bibliography"/>
    <w:basedOn w:val="a6"/>
    <w:rsid w:val="00AC42FE"/>
    <w:pPr>
      <w:numPr>
        <w:numId w:val="1"/>
      </w:numPr>
      <w:tabs>
        <w:tab w:val="clear" w:pos="1814"/>
        <w:tab w:val="left" w:pos="993"/>
        <w:tab w:val="num" w:pos="1134"/>
        <w:tab w:val="left" w:pos="1276"/>
        <w:tab w:val="left" w:pos="1418"/>
        <w:tab w:val="left" w:pos="1560"/>
        <w:tab w:val="left" w:pos="1701"/>
      </w:tabs>
      <w:ind w:left="0" w:firstLine="709"/>
      <w:jc w:val="both"/>
    </w:pPr>
    <w:rPr>
      <w:color w:val="000000"/>
      <w:szCs w:val="20"/>
    </w:rPr>
  </w:style>
  <w:style w:type="paragraph" w:styleId="ae">
    <w:name w:val="footer"/>
    <w:basedOn w:val="a6"/>
    <w:link w:val="af"/>
    <w:uiPriority w:val="99"/>
    <w:semiHidden/>
    <w:rsid w:val="00A77D0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semiHidden/>
    <w:rsid w:val="00AC42F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0">
    <w:name w:val="Title"/>
    <w:next w:val="a7"/>
    <w:link w:val="af1"/>
    <w:uiPriority w:val="10"/>
    <w:rsid w:val="00AF3B94"/>
    <w:pPr>
      <w:contextualSpacing/>
    </w:pPr>
    <w:rPr>
      <w:rFonts w:ascii="Arial" w:eastAsiaTheme="majorEastAsia" w:hAnsi="Arial" w:cstheme="majorBidi"/>
      <w:kern w:val="28"/>
      <w:szCs w:val="56"/>
      <w:lang w:eastAsia="ru-RU"/>
    </w:rPr>
  </w:style>
  <w:style w:type="character" w:customStyle="1" w:styleId="af1">
    <w:name w:val="Заголовок Знак"/>
    <w:basedOn w:val="a8"/>
    <w:link w:val="af0"/>
    <w:uiPriority w:val="10"/>
    <w:rsid w:val="00AF3B94"/>
    <w:rPr>
      <w:rFonts w:ascii="Arial" w:eastAsiaTheme="majorEastAsia" w:hAnsi="Arial" w:cstheme="majorBidi"/>
      <w:kern w:val="28"/>
      <w:sz w:val="28"/>
      <w:szCs w:val="56"/>
      <w:lang w:eastAsia="ru-RU"/>
    </w:rPr>
  </w:style>
  <w:style w:type="paragraph" w:customStyle="1" w:styleId="af2">
    <w:name w:val="Текст ПЗ По центру"/>
    <w:basedOn w:val="a7"/>
    <w:qFormat/>
    <w:rsid w:val="00425EF6"/>
    <w:pPr>
      <w:ind w:firstLine="0"/>
      <w:jc w:val="center"/>
    </w:pPr>
  </w:style>
  <w:style w:type="paragraph" w:customStyle="1" w:styleId="af3">
    <w:name w:val="Текст ПЗ Рисунок"/>
    <w:next w:val="a5"/>
    <w:qFormat/>
    <w:rsid w:val="00FC7E90"/>
    <w:pPr>
      <w:keepNext/>
      <w:keepLines/>
      <w:spacing w:before="48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a5">
    <w:name w:val="Текст ПЗ Рисунок Название"/>
    <w:next w:val="a7"/>
    <w:qFormat/>
    <w:rsid w:val="007736BD"/>
    <w:pPr>
      <w:numPr>
        <w:numId w:val="11"/>
      </w:numPr>
      <w:tabs>
        <w:tab w:val="left" w:pos="1134"/>
        <w:tab w:val="left" w:pos="1276"/>
        <w:tab w:val="left" w:pos="1418"/>
        <w:tab w:val="left" w:pos="1701"/>
      </w:tabs>
      <w:spacing w:after="240"/>
      <w:ind w:left="0"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styleId="af4">
    <w:name w:val="Placeholder Text"/>
    <w:basedOn w:val="a8"/>
    <w:uiPriority w:val="99"/>
    <w:semiHidden/>
    <w:rsid w:val="005C7E55"/>
    <w:rPr>
      <w:color w:val="808080"/>
    </w:rPr>
  </w:style>
  <w:style w:type="paragraph" w:styleId="af5">
    <w:name w:val="caption"/>
    <w:basedOn w:val="a6"/>
    <w:next w:val="a6"/>
    <w:uiPriority w:val="35"/>
    <w:semiHidden/>
    <w:qFormat/>
    <w:rsid w:val="005C7E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Текст ПЗ Формула"/>
    <w:basedOn w:val="a7"/>
    <w:qFormat/>
    <w:rsid w:val="00265155"/>
    <w:pPr>
      <w:tabs>
        <w:tab w:val="right" w:pos="9751"/>
      </w:tabs>
      <w:ind w:firstLine="0"/>
    </w:pPr>
    <w:rPr>
      <w:rFonts w:ascii="Cambria Math" w:hAnsi="Cambria Math"/>
      <w:iCs/>
      <w:szCs w:val="28"/>
    </w:rPr>
  </w:style>
  <w:style w:type="paragraph" w:customStyle="1" w:styleId="af7">
    <w:name w:val="Текст ПЗ Формула Пояснение"/>
    <w:basedOn w:val="a7"/>
    <w:qFormat/>
    <w:rsid w:val="00C44876"/>
    <w:pPr>
      <w:spacing w:after="240" w:line="240" w:lineRule="auto"/>
      <w:ind w:left="567" w:hanging="567"/>
      <w:jc w:val="left"/>
    </w:pPr>
  </w:style>
  <w:style w:type="paragraph" w:customStyle="1" w:styleId="af8">
    <w:name w:val="Текст ПЗ Влево"/>
    <w:basedOn w:val="a7"/>
    <w:qFormat/>
    <w:rsid w:val="00D97B19"/>
    <w:pPr>
      <w:ind w:firstLine="0"/>
    </w:pPr>
  </w:style>
  <w:style w:type="paragraph" w:customStyle="1" w:styleId="af9">
    <w:name w:val="Текст ПЗ Код программы"/>
    <w:qFormat/>
    <w:rsid w:val="00C50B30"/>
    <w:pPr>
      <w:shd w:val="clear" w:color="auto" w:fill="D0CECE" w:themeFill="background2" w:themeFillShade="E6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240"/>
      <w:contextualSpacing/>
    </w:pPr>
    <w:rPr>
      <w:rFonts w:ascii="Courier New" w:eastAsia="Times New Roman" w:hAnsi="Courier New" w:cs="Courier New"/>
      <w:color w:val="1F3864" w:themeColor="accent1" w:themeShade="80"/>
      <w:sz w:val="24"/>
      <w:szCs w:val="20"/>
      <w:lang w:val="en-US" w:eastAsia="ru-RU"/>
    </w:rPr>
  </w:style>
  <w:style w:type="paragraph" w:customStyle="1" w:styleId="afa">
    <w:name w:val="Текст который должен быть удален"/>
    <w:link w:val="afb"/>
    <w:qFormat/>
    <w:rsid w:val="000162A5"/>
    <w:pPr>
      <w:shd w:val="clear" w:color="auto" w:fill="D9D9D9" w:themeFill="background1" w:themeFillShade="D9"/>
      <w:spacing w:before="240" w:after="240"/>
    </w:pPr>
    <w:rPr>
      <w:rFonts w:eastAsia="Times New Roman" w:cs="Times New Roman"/>
      <w:color w:val="A6A6A6" w:themeColor="background1" w:themeShade="A6"/>
      <w:sz w:val="24"/>
      <w:szCs w:val="20"/>
      <w:lang w:eastAsia="ru-RU"/>
    </w:rPr>
  </w:style>
  <w:style w:type="character" w:customStyle="1" w:styleId="afc">
    <w:name w:val="Текст ПЗ Основной шрифт"/>
    <w:uiPriority w:val="1"/>
    <w:qFormat/>
    <w:rsid w:val="00053F26"/>
    <w:rPr>
      <w:color w:val="auto"/>
    </w:rPr>
  </w:style>
  <w:style w:type="character" w:customStyle="1" w:styleId="afd">
    <w:name w:val="Текст ПЗ Полужирный"/>
    <w:basedOn w:val="afc"/>
    <w:uiPriority w:val="1"/>
    <w:qFormat/>
    <w:rsid w:val="00532956"/>
    <w:rPr>
      <w:b/>
      <w:color w:val="auto"/>
    </w:rPr>
  </w:style>
  <w:style w:type="character" w:customStyle="1" w:styleId="afe">
    <w:name w:val="Текст ПЗ Курсив"/>
    <w:basedOn w:val="afc"/>
    <w:uiPriority w:val="1"/>
    <w:qFormat/>
    <w:rsid w:val="00053F26"/>
    <w:rPr>
      <w:i/>
      <w:color w:val="auto"/>
    </w:rPr>
  </w:style>
  <w:style w:type="paragraph" w:customStyle="1" w:styleId="aff">
    <w:name w:val="Текст ПЗ Вправо"/>
    <w:basedOn w:val="a7"/>
    <w:qFormat/>
    <w:rsid w:val="006B1CA2"/>
    <w:pPr>
      <w:ind w:firstLine="0"/>
      <w:jc w:val="right"/>
    </w:pPr>
  </w:style>
  <w:style w:type="character" w:customStyle="1" w:styleId="afb">
    <w:name w:val="Текст который должен быть удален Знак"/>
    <w:basedOn w:val="a8"/>
    <w:link w:val="afa"/>
    <w:rsid w:val="000162A5"/>
    <w:rPr>
      <w:rFonts w:ascii="Times New Roman" w:eastAsia="Times New Roman" w:hAnsi="Times New Roman" w:cs="Times New Roman"/>
      <w:color w:val="A6A6A6" w:themeColor="background1" w:themeShade="A6"/>
      <w:sz w:val="24"/>
      <w:szCs w:val="20"/>
      <w:shd w:val="clear" w:color="auto" w:fill="D9D9D9" w:themeFill="background1" w:themeFillShade="D9"/>
      <w:lang w:eastAsia="ru-RU"/>
    </w:rPr>
  </w:style>
  <w:style w:type="table" w:styleId="aff0">
    <w:name w:val="Table Grid"/>
    <w:basedOn w:val="a9"/>
    <w:uiPriority w:val="39"/>
    <w:rsid w:val="0026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екст ПЗ Формула номер"/>
    <w:basedOn w:val="af6"/>
    <w:qFormat/>
    <w:rsid w:val="000162A5"/>
    <w:pPr>
      <w:numPr>
        <w:numId w:val="13"/>
      </w:numPr>
      <w:tabs>
        <w:tab w:val="left" w:pos="342"/>
      </w:tabs>
      <w:ind w:left="0" w:firstLine="59"/>
      <w:jc w:val="right"/>
    </w:pPr>
  </w:style>
  <w:style w:type="paragraph" w:customStyle="1" w:styleId="a1">
    <w:name w:val="Текст ПЗ Список без нумерации"/>
    <w:basedOn w:val="a7"/>
    <w:qFormat/>
    <w:rsid w:val="00F2040E"/>
    <w:pPr>
      <w:numPr>
        <w:numId w:val="7"/>
      </w:numPr>
      <w:shd w:val="clear" w:color="auto" w:fill="FFFFFF" w:themeFill="background1"/>
      <w:ind w:left="425" w:hanging="425"/>
    </w:pPr>
  </w:style>
  <w:style w:type="paragraph" w:customStyle="1" w:styleId="a4">
    <w:name w:val="Текст ПЗ Рисунок Приложение"/>
    <w:basedOn w:val="a5"/>
    <w:qFormat/>
    <w:rsid w:val="00911343"/>
    <w:pPr>
      <w:numPr>
        <w:numId w:val="14"/>
      </w:numPr>
      <w:ind w:left="0" w:firstLine="0"/>
    </w:pPr>
  </w:style>
  <w:style w:type="paragraph" w:styleId="aff1">
    <w:name w:val="No Spacing"/>
    <w:link w:val="aff2"/>
    <w:uiPriority w:val="1"/>
    <w:qFormat/>
    <w:rsid w:val="00911343"/>
    <w:rPr>
      <w:rFonts w:eastAsiaTheme="minorEastAsia"/>
      <w:lang w:eastAsia="ru-RU"/>
    </w:rPr>
  </w:style>
  <w:style w:type="character" w:customStyle="1" w:styleId="aff2">
    <w:name w:val="Без интервала Знак"/>
    <w:basedOn w:val="a8"/>
    <w:link w:val="aff1"/>
    <w:uiPriority w:val="1"/>
    <w:rsid w:val="00911343"/>
    <w:rPr>
      <w:rFonts w:eastAsiaTheme="minorEastAsia"/>
      <w:lang w:eastAsia="ru-RU"/>
    </w:rPr>
  </w:style>
  <w:style w:type="paragraph" w:customStyle="1" w:styleId="a0">
    <w:name w:val="Текст ПЗ Таблица номер"/>
    <w:basedOn w:val="a7"/>
    <w:rsid w:val="0057136B"/>
    <w:pPr>
      <w:numPr>
        <w:numId w:val="15"/>
      </w:numPr>
    </w:pPr>
  </w:style>
  <w:style w:type="paragraph" w:customStyle="1" w:styleId="1">
    <w:name w:val="Стиль1"/>
    <w:basedOn w:val="a7"/>
    <w:rsid w:val="0057136B"/>
    <w:pPr>
      <w:numPr>
        <w:numId w:val="16"/>
      </w:numPr>
    </w:pPr>
  </w:style>
  <w:style w:type="paragraph" w:customStyle="1" w:styleId="13">
    <w:name w:val="Заголовок 1 Без номера"/>
    <w:basedOn w:val="10"/>
    <w:next w:val="a7"/>
    <w:qFormat/>
    <w:rsid w:val="00C06AFC"/>
    <w:pPr>
      <w:numPr>
        <w:numId w:val="0"/>
      </w:numPr>
      <w:ind w:firstLine="709"/>
    </w:pPr>
  </w:style>
  <w:style w:type="paragraph" w:customStyle="1" w:styleId="aff3">
    <w:name w:val="Содержание"/>
    <w:basedOn w:val="13"/>
    <w:qFormat/>
    <w:rsid w:val="00B639DE"/>
    <w:pPr>
      <w:jc w:val="center"/>
      <w:outlineLvl w:val="9"/>
    </w:pPr>
  </w:style>
  <w:style w:type="paragraph" w:customStyle="1" w:styleId="aff4">
    <w:name w:val="Текст ПЗ Таблица Влево"/>
    <w:qFormat/>
    <w:rsid w:val="00FB1A8F"/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f5">
    <w:name w:val="Текст ПЗ Таблица По центру"/>
    <w:basedOn w:val="aff4"/>
    <w:qFormat/>
    <w:rsid w:val="00B803D9"/>
    <w:pPr>
      <w:jc w:val="center"/>
    </w:pPr>
    <w:rPr>
      <w:lang w:val="en-US"/>
    </w:rPr>
  </w:style>
  <w:style w:type="paragraph" w:customStyle="1" w:styleId="aff6">
    <w:name w:val="Текст ПЗ Таблица Вправо"/>
    <w:basedOn w:val="aff4"/>
    <w:qFormat/>
    <w:rsid w:val="00B803D9"/>
    <w:pPr>
      <w:jc w:val="right"/>
    </w:pPr>
  </w:style>
  <w:style w:type="paragraph" w:customStyle="1" w:styleId="aff7">
    <w:name w:val="Текст ПЗ Таблица Заголовки"/>
    <w:basedOn w:val="aff5"/>
    <w:qFormat/>
    <w:rsid w:val="00B803D9"/>
    <w:rPr>
      <w:b/>
    </w:rPr>
  </w:style>
  <w:style w:type="paragraph" w:customStyle="1" w:styleId="a3">
    <w:name w:val="Текст ПЗ Таблица Название"/>
    <w:basedOn w:val="a7"/>
    <w:qFormat/>
    <w:rsid w:val="00D26A76"/>
    <w:pPr>
      <w:numPr>
        <w:numId w:val="17"/>
      </w:numPr>
      <w:tabs>
        <w:tab w:val="left" w:pos="1276"/>
        <w:tab w:val="left" w:pos="1418"/>
        <w:tab w:val="left" w:pos="1560"/>
      </w:tabs>
      <w:ind w:left="0" w:firstLine="0"/>
    </w:pPr>
  </w:style>
  <w:style w:type="character" w:customStyle="1" w:styleId="aff8">
    <w:name w:val="Текст ПЗ Полужирный Курсив"/>
    <w:basedOn w:val="afd"/>
    <w:uiPriority w:val="1"/>
    <w:qFormat/>
    <w:rsid w:val="00EE3080"/>
    <w:rPr>
      <w:b/>
      <w:i/>
      <w:color w:val="auto"/>
    </w:rPr>
  </w:style>
  <w:style w:type="character" w:customStyle="1" w:styleId="40">
    <w:name w:val="Заголовок 4 Знак"/>
    <w:basedOn w:val="a8"/>
    <w:link w:val="4"/>
    <w:uiPriority w:val="9"/>
    <w:semiHidden/>
    <w:rsid w:val="001F4A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a6"/>
    <w:rsid w:val="001F4AC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9">
    <w:name w:val="Strong"/>
    <w:basedOn w:val="a8"/>
    <w:uiPriority w:val="22"/>
    <w:qFormat/>
    <w:rsid w:val="001F4ACD"/>
    <w:rPr>
      <w:b/>
      <w:bCs/>
    </w:rPr>
  </w:style>
  <w:style w:type="character" w:styleId="HTML">
    <w:name w:val="HTML Code"/>
    <w:basedOn w:val="a8"/>
    <w:uiPriority w:val="99"/>
    <w:semiHidden/>
    <w:unhideWhenUsed/>
    <w:rsid w:val="001F4ACD"/>
    <w:rPr>
      <w:rFonts w:ascii="Courier New" w:eastAsia="Times New Roman" w:hAnsi="Courier New" w:cs="Courier New"/>
      <w:sz w:val="20"/>
      <w:szCs w:val="20"/>
    </w:rPr>
  </w:style>
  <w:style w:type="character" w:customStyle="1" w:styleId="code-info-button-text">
    <w:name w:val="code-info-button-text"/>
    <w:basedOn w:val="a8"/>
    <w:rsid w:val="001F4ACD"/>
  </w:style>
  <w:style w:type="paragraph" w:styleId="HTML0">
    <w:name w:val="HTML Preformatted"/>
    <w:basedOn w:val="a6"/>
    <w:link w:val="HTML1"/>
    <w:uiPriority w:val="99"/>
    <w:semiHidden/>
    <w:unhideWhenUsed/>
    <w:rsid w:val="001F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1F4A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80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im\Downloads\F-4.1.2-05.2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5652-840A-4A92-BE41-927F84F1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F-4.1.2-05.23.dotx</Template>
  <TotalTime>9</TotalTime>
  <Pages>13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</vt:lpstr>
    </vt:vector>
  </TitlesOfParts>
  <Manager>Минасов Ш.М.</Manager>
  <Company>УГАТУ</Company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subject/>
  <dc:creator>Klim</dc:creator>
  <cp:keywords/>
  <dc:description/>
  <cp:lastModifiedBy>Klim</cp:lastModifiedBy>
  <cp:revision>10</cp:revision>
  <dcterms:created xsi:type="dcterms:W3CDTF">2025-05-29T00:21:00Z</dcterms:created>
  <dcterms:modified xsi:type="dcterms:W3CDTF">2025-05-29T00:32:00Z</dcterms:modified>
</cp:coreProperties>
</file>